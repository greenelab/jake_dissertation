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8FD1" w14:textId="77777777" w:rsidR="00D8496C" w:rsidRPr="00EC5ECB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  <w:highlight w:val="darkGray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TITLE</w:t>
      </w:r>
      <w:r w:rsidR="000D5E4C" w:rsidRPr="00EC5ECB">
        <w:rPr>
          <w:rFonts w:ascii="Arial" w:hAnsi="Arial" w:cs="Arial"/>
          <w:sz w:val="20"/>
          <w:szCs w:val="20"/>
          <w:highlight w:val="darkGray"/>
        </w:rPr>
        <w:t xml:space="preserve"> IN ALL CAPS</w:t>
      </w:r>
    </w:p>
    <w:p w14:paraId="18BA1B78" w14:textId="77777777" w:rsidR="00920FD5" w:rsidRDefault="000D5E4C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Author’s N</w:t>
      </w:r>
      <w:r w:rsidR="00920FD5" w:rsidRPr="00EC5ECB">
        <w:rPr>
          <w:rFonts w:ascii="Arial" w:hAnsi="Arial" w:cs="Arial"/>
          <w:sz w:val="20"/>
          <w:szCs w:val="20"/>
          <w:highlight w:val="darkGray"/>
        </w:rPr>
        <w:t>ame</w:t>
      </w:r>
    </w:p>
    <w:p w14:paraId="36BC9C91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DISSERTATION</w:t>
      </w:r>
    </w:p>
    <w:p w14:paraId="7CCF3592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</w:p>
    <w:p w14:paraId="34472C82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Official Graduate Group Name</w:t>
      </w:r>
    </w:p>
    <w:p w14:paraId="2983447B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 to the Faculties of the University of Pennsylvania</w:t>
      </w:r>
    </w:p>
    <w:p w14:paraId="2BE6E093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</w:p>
    <w:p w14:paraId="53424297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Partial Fulfillment of the Requirements for the</w:t>
      </w:r>
    </w:p>
    <w:p w14:paraId="300176DE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Degree of Doctor of Philosophy</w:t>
      </w:r>
    </w:p>
    <w:p w14:paraId="4339FE96" w14:textId="77777777" w:rsidR="00920FD5" w:rsidRDefault="00920FD5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YEAR</w:t>
      </w:r>
    </w:p>
    <w:p w14:paraId="22E89577" w14:textId="77777777" w:rsidR="009E1891" w:rsidRDefault="009E1891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FBAA8F5" w14:textId="77777777" w:rsidR="009E1891" w:rsidRDefault="009E1891" w:rsidP="00920FD5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6F097B8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6F94A15" w14:textId="77777777" w:rsidR="00DF1D45" w:rsidRDefault="00920FD5" w:rsidP="00DF1D45">
      <w:pPr>
        <w:spacing w:after="0"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 of Dissertation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F1D45">
        <w:rPr>
          <w:rFonts w:ascii="Arial" w:hAnsi="Arial" w:cs="Arial"/>
          <w:sz w:val="20"/>
          <w:szCs w:val="20"/>
        </w:rPr>
        <w:t xml:space="preserve">Co-Supervisor of Dissertation </w:t>
      </w:r>
    </w:p>
    <w:p w14:paraId="749BD21B" w14:textId="77777777" w:rsidR="00DF1D45" w:rsidRPr="000D5E4C" w:rsidRDefault="00DF1D45" w:rsidP="00DF1D45">
      <w:pPr>
        <w:spacing w:line="480" w:lineRule="auto"/>
        <w:ind w:left="5040" w:firstLine="720"/>
        <w:contextualSpacing/>
        <w:rPr>
          <w:rFonts w:ascii="Arial" w:hAnsi="Arial" w:cs="Arial"/>
          <w:i/>
          <w:sz w:val="20"/>
          <w:szCs w:val="20"/>
        </w:rPr>
      </w:pPr>
      <w:r w:rsidRPr="000D5E4C">
        <w:rPr>
          <w:rFonts w:ascii="Arial" w:hAnsi="Arial" w:cs="Arial"/>
          <w:i/>
          <w:sz w:val="20"/>
          <w:szCs w:val="20"/>
        </w:rPr>
        <w:t>(</w:t>
      </w:r>
      <w:proofErr w:type="gramStart"/>
      <w:r w:rsidRPr="000D5E4C">
        <w:rPr>
          <w:rFonts w:ascii="Arial" w:hAnsi="Arial" w:cs="Arial"/>
          <w:i/>
          <w:sz w:val="20"/>
          <w:szCs w:val="20"/>
        </w:rPr>
        <w:t>if</w:t>
      </w:r>
      <w:proofErr w:type="gramEnd"/>
      <w:r w:rsidRPr="000D5E4C">
        <w:rPr>
          <w:rFonts w:ascii="Arial" w:hAnsi="Arial" w:cs="Arial"/>
          <w:i/>
          <w:sz w:val="20"/>
          <w:szCs w:val="20"/>
        </w:rPr>
        <w:t xml:space="preserve"> </w:t>
      </w:r>
      <w:r w:rsidR="00920FD5" w:rsidRPr="000D5E4C">
        <w:rPr>
          <w:rFonts w:ascii="Arial" w:hAnsi="Arial" w:cs="Arial"/>
          <w:i/>
          <w:sz w:val="20"/>
          <w:szCs w:val="20"/>
        </w:rPr>
        <w:t>applicable)</w:t>
      </w:r>
    </w:p>
    <w:p w14:paraId="18D844C8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i/>
          <w:sz w:val="20"/>
          <w:szCs w:val="20"/>
        </w:rPr>
      </w:pPr>
      <w:r w:rsidRPr="004D3660">
        <w:rPr>
          <w:rFonts w:ascii="Arial" w:hAnsi="Arial" w:cs="Arial"/>
          <w:sz w:val="20"/>
          <w:szCs w:val="20"/>
        </w:rPr>
        <w:t>____</w:t>
      </w:r>
      <w:r w:rsidRPr="00EC5ECB">
        <w:rPr>
          <w:rFonts w:ascii="Arial" w:hAnsi="Arial" w:cs="Arial"/>
          <w:i/>
          <w:sz w:val="20"/>
          <w:szCs w:val="20"/>
          <w:highlight w:val="darkGray"/>
        </w:rPr>
        <w:t>Signature</w:t>
      </w:r>
      <w:r w:rsidRPr="00920FD5">
        <w:rPr>
          <w:rFonts w:ascii="Arial" w:hAnsi="Arial" w:cs="Arial"/>
          <w:i/>
          <w:sz w:val="20"/>
          <w:szCs w:val="20"/>
        </w:rPr>
        <w:t>__________</w:t>
      </w:r>
      <w:r w:rsidRPr="00920FD5">
        <w:rPr>
          <w:rFonts w:ascii="Arial" w:hAnsi="Arial" w:cs="Arial"/>
          <w:i/>
          <w:sz w:val="20"/>
          <w:szCs w:val="20"/>
        </w:rPr>
        <w:tab/>
      </w:r>
      <w:r w:rsidRPr="00920FD5">
        <w:rPr>
          <w:rFonts w:ascii="Arial" w:hAnsi="Arial" w:cs="Arial"/>
          <w:i/>
          <w:sz w:val="20"/>
          <w:szCs w:val="20"/>
        </w:rPr>
        <w:tab/>
      </w:r>
      <w:r w:rsidRPr="00920FD5">
        <w:rPr>
          <w:rFonts w:ascii="Arial" w:hAnsi="Arial" w:cs="Arial"/>
          <w:i/>
          <w:sz w:val="20"/>
          <w:szCs w:val="20"/>
        </w:rPr>
        <w:tab/>
      </w:r>
      <w:r w:rsidRPr="00920FD5">
        <w:rPr>
          <w:rFonts w:ascii="Arial" w:hAnsi="Arial" w:cs="Arial"/>
          <w:i/>
          <w:sz w:val="20"/>
          <w:szCs w:val="20"/>
        </w:rPr>
        <w:tab/>
      </w:r>
      <w:r w:rsidRPr="00920FD5">
        <w:rPr>
          <w:rFonts w:ascii="Arial" w:hAnsi="Arial" w:cs="Arial"/>
          <w:i/>
          <w:sz w:val="20"/>
          <w:szCs w:val="20"/>
        </w:rPr>
        <w:tab/>
        <w:t>___________</w:t>
      </w:r>
      <w:r w:rsidRPr="00EC5ECB">
        <w:rPr>
          <w:rFonts w:ascii="Arial" w:hAnsi="Arial" w:cs="Arial"/>
          <w:i/>
          <w:sz w:val="20"/>
          <w:szCs w:val="20"/>
          <w:highlight w:val="darkGray"/>
        </w:rPr>
        <w:t>Signature</w:t>
      </w:r>
      <w:r>
        <w:rPr>
          <w:rFonts w:ascii="Arial" w:hAnsi="Arial" w:cs="Arial"/>
          <w:i/>
          <w:sz w:val="20"/>
          <w:szCs w:val="20"/>
        </w:rPr>
        <w:t>______</w:t>
      </w:r>
    </w:p>
    <w:p w14:paraId="3BD36095" w14:textId="77777777" w:rsidR="00920FD5" w:rsidRP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Typed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C5ECB">
        <w:rPr>
          <w:rFonts w:ascii="Arial" w:hAnsi="Arial" w:cs="Arial"/>
          <w:sz w:val="20"/>
          <w:szCs w:val="20"/>
          <w:highlight w:val="darkGray"/>
        </w:rPr>
        <w:t>Typed Name</w:t>
      </w:r>
    </w:p>
    <w:p w14:paraId="372D0940" w14:textId="77777777" w:rsidR="00920FD5" w:rsidRDefault="000D5E4C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Full Faculty T</w:t>
      </w:r>
      <w:r w:rsidR="00920FD5" w:rsidRPr="00EC5ECB">
        <w:rPr>
          <w:rFonts w:ascii="Arial" w:hAnsi="Arial" w:cs="Arial"/>
          <w:sz w:val="20"/>
          <w:szCs w:val="20"/>
          <w:highlight w:val="darkGray"/>
        </w:rPr>
        <w:t>itle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C5ECB">
        <w:rPr>
          <w:rFonts w:ascii="Arial" w:hAnsi="Arial" w:cs="Arial"/>
          <w:sz w:val="20"/>
          <w:szCs w:val="20"/>
          <w:highlight w:val="darkGray"/>
        </w:rPr>
        <w:t>Full Faculty T</w:t>
      </w:r>
      <w:r w:rsidR="00920FD5" w:rsidRPr="00EC5ECB">
        <w:rPr>
          <w:rFonts w:ascii="Arial" w:hAnsi="Arial" w:cs="Arial"/>
          <w:sz w:val="20"/>
          <w:szCs w:val="20"/>
          <w:highlight w:val="darkGray"/>
        </w:rPr>
        <w:t>itle</w:t>
      </w:r>
    </w:p>
    <w:p w14:paraId="55C89CEA" w14:textId="77777777" w:rsidR="009E1891" w:rsidRDefault="009E1891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0C388D7C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Group Chairperson</w:t>
      </w:r>
    </w:p>
    <w:p w14:paraId="709884AB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</w:t>
      </w:r>
      <w:r w:rsidRPr="00EC5ECB">
        <w:rPr>
          <w:rFonts w:ascii="Arial" w:hAnsi="Arial" w:cs="Arial"/>
          <w:i/>
          <w:sz w:val="20"/>
          <w:szCs w:val="20"/>
          <w:highlight w:val="darkGray"/>
        </w:rPr>
        <w:t>Signature</w:t>
      </w:r>
      <w:r>
        <w:rPr>
          <w:rFonts w:ascii="Arial" w:hAnsi="Arial" w:cs="Arial"/>
          <w:sz w:val="20"/>
          <w:szCs w:val="20"/>
        </w:rPr>
        <w:t>___________</w:t>
      </w:r>
    </w:p>
    <w:p w14:paraId="26267DEC" w14:textId="77777777" w:rsidR="009E1891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 xml:space="preserve">Typed Name, </w:t>
      </w:r>
      <w:r w:rsidR="000D5E4C" w:rsidRPr="00EC5ECB">
        <w:rPr>
          <w:rFonts w:ascii="Arial" w:hAnsi="Arial" w:cs="Arial"/>
          <w:sz w:val="20"/>
          <w:szCs w:val="20"/>
          <w:highlight w:val="darkGray"/>
        </w:rPr>
        <w:t xml:space="preserve">full </w:t>
      </w:r>
      <w:r w:rsidRPr="00EC5ECB">
        <w:rPr>
          <w:rFonts w:ascii="Arial" w:hAnsi="Arial" w:cs="Arial"/>
          <w:sz w:val="20"/>
          <w:szCs w:val="20"/>
          <w:highlight w:val="darkGray"/>
        </w:rPr>
        <w:t>faculty title</w:t>
      </w:r>
    </w:p>
    <w:p w14:paraId="2DB98C7E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424F9BBC" w14:textId="77777777" w:rsidR="00920FD5" w:rsidRPr="004B098C" w:rsidRDefault="00920FD5" w:rsidP="00920FD5">
      <w:pPr>
        <w:spacing w:line="480" w:lineRule="auto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Dissertation Committee </w:t>
      </w:r>
      <w:r w:rsidRPr="004B098C">
        <w:rPr>
          <w:rFonts w:ascii="Arial" w:hAnsi="Arial" w:cs="Arial"/>
          <w:i/>
          <w:sz w:val="20"/>
          <w:szCs w:val="20"/>
        </w:rPr>
        <w:t>(Typed Names and faculty title</w:t>
      </w:r>
      <w:r w:rsidR="000D5E4C">
        <w:rPr>
          <w:rFonts w:ascii="Arial" w:hAnsi="Arial" w:cs="Arial"/>
          <w:i/>
          <w:sz w:val="20"/>
          <w:szCs w:val="20"/>
        </w:rPr>
        <w:t>s</w:t>
      </w:r>
      <w:r w:rsidRPr="004B098C">
        <w:rPr>
          <w:rFonts w:ascii="Arial" w:hAnsi="Arial" w:cs="Arial"/>
          <w:i/>
          <w:sz w:val="20"/>
          <w:szCs w:val="20"/>
        </w:rPr>
        <w:t>; no signatures necessary)</w:t>
      </w:r>
    </w:p>
    <w:p w14:paraId="03164C99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</w:t>
      </w:r>
      <w:r>
        <w:rPr>
          <w:rFonts w:ascii="Arial" w:hAnsi="Arial" w:cs="Arial"/>
          <w:sz w:val="20"/>
          <w:szCs w:val="20"/>
        </w:rPr>
        <w:tab/>
        <w:t>______________________</w:t>
      </w:r>
    </w:p>
    <w:p w14:paraId="09854022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</w:t>
      </w:r>
      <w:r>
        <w:rPr>
          <w:rFonts w:ascii="Arial" w:hAnsi="Arial" w:cs="Arial"/>
          <w:sz w:val="20"/>
          <w:szCs w:val="20"/>
        </w:rPr>
        <w:tab/>
        <w:t>______________________</w:t>
      </w:r>
    </w:p>
    <w:p w14:paraId="57FA14D2" w14:textId="77777777" w:rsidR="00920FD5" w:rsidRDefault="00920FD5" w:rsidP="00920FD5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</w:t>
      </w:r>
    </w:p>
    <w:p w14:paraId="2FFD9D2A" w14:textId="77777777" w:rsidR="00674E59" w:rsidRDefault="00C371C0" w:rsidP="00F05EC6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br w:type="page"/>
      </w:r>
      <w:r w:rsidRPr="002B5E6C">
        <w:rPr>
          <w:rFonts w:ascii="Arial" w:hAnsi="Arial" w:cs="Arial"/>
          <w:i/>
          <w:color w:val="FF0000"/>
          <w:sz w:val="20"/>
          <w:szCs w:val="20"/>
        </w:rPr>
        <w:lastRenderedPageBreak/>
        <w:t xml:space="preserve">FORMATTING </w:t>
      </w:r>
      <w:r w:rsidR="00F05EC6">
        <w:rPr>
          <w:rFonts w:ascii="Arial" w:hAnsi="Arial" w:cs="Arial"/>
          <w:i/>
          <w:color w:val="FF0000"/>
          <w:sz w:val="20"/>
          <w:szCs w:val="20"/>
        </w:rPr>
        <w:t>INSTRUCTIONS</w:t>
      </w:r>
      <w:r w:rsidRPr="002B5E6C">
        <w:rPr>
          <w:rFonts w:ascii="Arial" w:hAnsi="Arial" w:cs="Arial"/>
          <w:i/>
          <w:color w:val="FF0000"/>
          <w:sz w:val="20"/>
          <w:szCs w:val="20"/>
        </w:rPr>
        <w:t xml:space="preserve">: </w:t>
      </w:r>
    </w:p>
    <w:p w14:paraId="2F83197E" w14:textId="77777777" w:rsidR="00674E59" w:rsidRPr="008C4313" w:rsidRDefault="00C371C0" w:rsidP="0066399D">
      <w:pPr>
        <w:spacing w:line="480" w:lineRule="auto"/>
        <w:contextualSpacing/>
        <w:rPr>
          <w:rFonts w:ascii="Arial" w:hAnsi="Arial" w:cs="Arial"/>
          <w:i/>
          <w:color w:val="808080"/>
          <w:sz w:val="20"/>
          <w:szCs w:val="20"/>
        </w:rPr>
      </w:pP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Margins must remain set to: </w:t>
      </w:r>
    </w:p>
    <w:p w14:paraId="5375CA51" w14:textId="77777777" w:rsidR="00674E59" w:rsidRPr="008C4313" w:rsidRDefault="00C371C0" w:rsidP="00674E59">
      <w:pPr>
        <w:numPr>
          <w:ilvl w:val="0"/>
          <w:numId w:val="1"/>
        </w:numPr>
        <w:spacing w:line="480" w:lineRule="auto"/>
        <w:contextualSpacing/>
        <w:rPr>
          <w:rFonts w:ascii="Arial" w:hAnsi="Arial" w:cs="Arial"/>
          <w:i/>
          <w:color w:val="808080"/>
          <w:sz w:val="20"/>
          <w:szCs w:val="20"/>
        </w:rPr>
      </w:pPr>
      <w:r w:rsidRPr="008C4313">
        <w:rPr>
          <w:rFonts w:ascii="Arial" w:hAnsi="Arial" w:cs="Arial"/>
          <w:i/>
          <w:color w:val="808080"/>
          <w:sz w:val="20"/>
          <w:szCs w:val="20"/>
        </w:rPr>
        <w:t>lef</w:t>
      </w:r>
      <w:r w:rsidR="00674E59" w:rsidRPr="008C4313">
        <w:rPr>
          <w:rFonts w:ascii="Arial" w:hAnsi="Arial" w:cs="Arial"/>
          <w:i/>
          <w:color w:val="808080"/>
          <w:sz w:val="20"/>
          <w:szCs w:val="20"/>
        </w:rPr>
        <w:t>t-hand margin: 1.5 inches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</w:t>
      </w:r>
    </w:p>
    <w:p w14:paraId="68DF7391" w14:textId="77777777" w:rsidR="00674E59" w:rsidRPr="008C4313" w:rsidRDefault="00674E59" w:rsidP="00674E59">
      <w:pPr>
        <w:numPr>
          <w:ilvl w:val="0"/>
          <w:numId w:val="1"/>
        </w:numPr>
        <w:spacing w:line="480" w:lineRule="auto"/>
        <w:contextualSpacing/>
        <w:rPr>
          <w:rFonts w:ascii="Arial" w:hAnsi="Arial" w:cs="Arial"/>
          <w:i/>
          <w:color w:val="808080"/>
          <w:sz w:val="20"/>
          <w:szCs w:val="20"/>
        </w:rPr>
      </w:pPr>
      <w:r w:rsidRPr="008C4313">
        <w:rPr>
          <w:rFonts w:ascii="Arial" w:hAnsi="Arial" w:cs="Arial"/>
          <w:i/>
          <w:color w:val="808080"/>
          <w:sz w:val="20"/>
          <w:szCs w:val="20"/>
        </w:rPr>
        <w:t>right-hand margin: 1 inch</w:t>
      </w:r>
      <w:r w:rsidR="00C371C0" w:rsidRPr="008C4313">
        <w:rPr>
          <w:rFonts w:ascii="Arial" w:hAnsi="Arial" w:cs="Arial"/>
          <w:i/>
          <w:color w:val="808080"/>
          <w:sz w:val="20"/>
          <w:szCs w:val="20"/>
        </w:rPr>
        <w:t xml:space="preserve"> </w:t>
      </w:r>
    </w:p>
    <w:p w14:paraId="5F618253" w14:textId="77777777" w:rsidR="00674E59" w:rsidRPr="008C4313" w:rsidRDefault="00674E59" w:rsidP="00674E59">
      <w:pPr>
        <w:numPr>
          <w:ilvl w:val="0"/>
          <w:numId w:val="1"/>
        </w:numPr>
        <w:spacing w:line="480" w:lineRule="auto"/>
        <w:contextualSpacing/>
        <w:rPr>
          <w:rFonts w:ascii="Arial" w:hAnsi="Arial" w:cs="Arial"/>
          <w:i/>
          <w:color w:val="808080"/>
          <w:sz w:val="20"/>
          <w:szCs w:val="20"/>
        </w:rPr>
      </w:pPr>
      <w:r w:rsidRPr="008C4313">
        <w:rPr>
          <w:rFonts w:ascii="Arial" w:hAnsi="Arial" w:cs="Arial"/>
          <w:i/>
          <w:color w:val="808080"/>
          <w:sz w:val="20"/>
          <w:szCs w:val="20"/>
        </w:rPr>
        <w:t>top and bottom margins: 1 inch</w:t>
      </w:r>
      <w:r w:rsidR="00C371C0" w:rsidRPr="008C4313">
        <w:rPr>
          <w:rFonts w:ascii="Arial" w:hAnsi="Arial" w:cs="Arial"/>
          <w:i/>
          <w:color w:val="808080"/>
          <w:sz w:val="20"/>
          <w:szCs w:val="20"/>
        </w:rPr>
        <w:t xml:space="preserve"> </w:t>
      </w:r>
    </w:p>
    <w:p w14:paraId="3AD1A5A3" w14:textId="77777777" w:rsidR="00674E59" w:rsidRPr="008C4313" w:rsidRDefault="00674E59" w:rsidP="0066399D">
      <w:pPr>
        <w:spacing w:line="480" w:lineRule="auto"/>
        <w:contextualSpacing/>
        <w:rPr>
          <w:rFonts w:ascii="Arial" w:hAnsi="Arial" w:cs="Arial"/>
          <w:i/>
          <w:color w:val="808080"/>
          <w:sz w:val="20"/>
          <w:szCs w:val="20"/>
        </w:rPr>
      </w:pPr>
    </w:p>
    <w:p w14:paraId="17CC1EE1" w14:textId="77777777" w:rsidR="00C371C0" w:rsidRDefault="00C371C0" w:rsidP="0066399D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</w:rPr>
      </w:pPr>
      <w:r w:rsidRPr="008C4313">
        <w:rPr>
          <w:rFonts w:ascii="Arial" w:hAnsi="Arial" w:cs="Arial"/>
          <w:i/>
          <w:color w:val="808080"/>
          <w:sz w:val="20"/>
          <w:szCs w:val="20"/>
        </w:rPr>
        <w:t>Please double-space your dissertation for the sake of readability (except for footnotes, long quoted passages, and lists of tables and figures, which are to be single-spaced). If you use foot notes, it is recommended that you move the pagination to the top. Pagination must remain within the margin requirements. NOTHING MAY BE WRITTEN IN THE MARGINS.</w:t>
      </w:r>
      <w:r w:rsidRPr="002B5E6C">
        <w:rPr>
          <w:rFonts w:ascii="Arial" w:hAnsi="Arial" w:cs="Arial"/>
          <w:i/>
          <w:color w:val="FF0000"/>
          <w:sz w:val="20"/>
          <w:szCs w:val="20"/>
        </w:rPr>
        <w:br/>
      </w:r>
    </w:p>
    <w:p w14:paraId="0CC96E37" w14:textId="77777777" w:rsidR="00C371C0" w:rsidRPr="00674E59" w:rsidRDefault="00C371C0" w:rsidP="0066399D">
      <w:pPr>
        <w:spacing w:line="480" w:lineRule="auto"/>
        <w:contextualSpacing/>
        <w:rPr>
          <w:rFonts w:ascii="Arial" w:hAnsi="Arial" w:cs="Arial"/>
          <w:b/>
          <w:bCs/>
          <w:i/>
          <w:color w:val="FF0000"/>
          <w:sz w:val="20"/>
          <w:szCs w:val="20"/>
        </w:rPr>
      </w:pPr>
      <w:r w:rsidRPr="00674E5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DELETE THIS PAGE AND REMOVE ALL INSTRUCTIONAL NOTES AND </w:t>
      </w:r>
      <w:r w:rsidRPr="00674E59">
        <w:rPr>
          <w:rFonts w:ascii="Arial" w:hAnsi="Arial" w:cs="Arial"/>
          <w:b/>
          <w:bCs/>
          <w:i/>
          <w:sz w:val="20"/>
          <w:szCs w:val="20"/>
          <w:highlight w:val="darkGray"/>
        </w:rPr>
        <w:t>SHADING</w:t>
      </w:r>
      <w:r w:rsidRPr="00674E5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WHEN YOU ARE FINISHED FORMATTING. </w:t>
      </w:r>
    </w:p>
    <w:p w14:paraId="2695EA9B" w14:textId="77777777" w:rsidR="00C371C0" w:rsidRPr="002B5E6C" w:rsidRDefault="00C371C0" w:rsidP="0066399D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</w:rPr>
      </w:pPr>
    </w:p>
    <w:p w14:paraId="6055FFBE" w14:textId="77777777" w:rsidR="00992F22" w:rsidRPr="002B5E6C" w:rsidRDefault="00C371C0" w:rsidP="00F05EC6">
      <w:pPr>
        <w:spacing w:line="480" w:lineRule="auto"/>
        <w:contextualSpacing/>
        <w:jc w:val="center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br w:type="page"/>
      </w:r>
      <w:r>
        <w:rPr>
          <w:rFonts w:ascii="Arial" w:hAnsi="Arial" w:cs="Arial"/>
          <w:i/>
          <w:color w:val="FF0000"/>
          <w:sz w:val="20"/>
          <w:szCs w:val="20"/>
        </w:rPr>
        <w:lastRenderedPageBreak/>
        <w:t xml:space="preserve">(Copyright page – </w:t>
      </w:r>
      <w:r w:rsidR="00F05EC6">
        <w:rPr>
          <w:rFonts w:ascii="Arial" w:hAnsi="Arial" w:cs="Arial"/>
          <w:i/>
          <w:color w:val="FF0000"/>
          <w:sz w:val="20"/>
          <w:szCs w:val="20"/>
        </w:rPr>
        <w:t>OPTIONAL</w:t>
      </w:r>
      <w:r>
        <w:rPr>
          <w:rFonts w:ascii="Arial" w:hAnsi="Arial" w:cs="Arial"/>
          <w:i/>
          <w:color w:val="FF0000"/>
          <w:sz w:val="20"/>
          <w:szCs w:val="20"/>
        </w:rPr>
        <w:t>)</w:t>
      </w:r>
    </w:p>
    <w:p w14:paraId="5E410825" w14:textId="77777777" w:rsidR="00A066DE" w:rsidRDefault="00A066DE" w:rsidP="0091013E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</w:rPr>
      </w:pPr>
    </w:p>
    <w:p w14:paraId="7FE25166" w14:textId="77777777" w:rsidR="00992F22" w:rsidRPr="008C4313" w:rsidRDefault="00824D20" w:rsidP="0091013E">
      <w:pPr>
        <w:spacing w:line="480" w:lineRule="auto"/>
        <w:contextualSpacing/>
        <w:rPr>
          <w:rFonts w:ascii="Arial" w:hAnsi="Arial" w:cs="Arial"/>
          <w:i/>
          <w:color w:val="808080"/>
          <w:sz w:val="20"/>
          <w:szCs w:val="20"/>
        </w:rPr>
      </w:pPr>
      <w:r w:rsidRPr="002B5E6C">
        <w:rPr>
          <w:rFonts w:ascii="Arial" w:hAnsi="Arial" w:cs="Arial"/>
          <w:i/>
          <w:color w:val="FF0000"/>
          <w:sz w:val="20"/>
          <w:szCs w:val="20"/>
        </w:rPr>
        <w:t xml:space="preserve">COPYRIGHT NOTE: </w:t>
      </w:r>
      <w:r w:rsidR="00A066DE" w:rsidRPr="008C4313">
        <w:rPr>
          <w:rFonts w:ascii="Arial" w:hAnsi="Arial" w:cs="Arial"/>
          <w:i/>
          <w:color w:val="808080"/>
          <w:sz w:val="20"/>
          <w:szCs w:val="20"/>
        </w:rPr>
        <w:t>INCLUDING A COPYRIGHT PAGE IS OPTIONAL. Delete this page if not using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. The United States does not require you to include a copyright notice or </w:t>
      </w:r>
      <w:hyperlink r:id="rId8" w:history="1">
        <w:r w:rsidRPr="008C4313">
          <w:rPr>
            <w:rStyle w:val="Hyperlink"/>
            <w:rFonts w:ascii="Arial" w:hAnsi="Arial" w:cs="Arial"/>
            <w:i/>
            <w:color w:val="4472C4"/>
            <w:sz w:val="20"/>
            <w:szCs w:val="20"/>
          </w:rPr>
          <w:t>formally register</w:t>
        </w:r>
      </w:hyperlink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</w:t>
      </w:r>
      <w:proofErr w:type="gramStart"/>
      <w:r w:rsidRPr="008C4313">
        <w:rPr>
          <w:rFonts w:ascii="Arial" w:hAnsi="Arial" w:cs="Arial"/>
          <w:i/>
          <w:color w:val="808080"/>
          <w:sz w:val="20"/>
          <w:szCs w:val="20"/>
        </w:rPr>
        <w:t>in order to</w:t>
      </w:r>
      <w:proofErr w:type="gramEnd"/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have copyright protections </w:t>
      </w:r>
      <w:r w:rsidR="005E36BB" w:rsidRPr="008C4313">
        <w:rPr>
          <w:rFonts w:ascii="Arial" w:hAnsi="Arial" w:cs="Arial"/>
          <w:i/>
          <w:color w:val="808080"/>
          <w:sz w:val="20"/>
          <w:szCs w:val="20"/>
        </w:rPr>
        <w:t xml:space="preserve">over your work. See the </w:t>
      </w:r>
      <w:hyperlink r:id="rId9" w:history="1">
        <w:r w:rsidR="005E36BB" w:rsidRPr="008C4313">
          <w:rPr>
            <w:rStyle w:val="Hyperlink"/>
            <w:rFonts w:ascii="Arial" w:hAnsi="Arial" w:cs="Arial"/>
            <w:i/>
            <w:color w:val="4472C4"/>
            <w:sz w:val="20"/>
            <w:szCs w:val="20"/>
          </w:rPr>
          <w:t>Copyright Guide</w:t>
        </w:r>
      </w:hyperlink>
      <w:r w:rsidR="005E36BB" w:rsidRPr="008C4313">
        <w:rPr>
          <w:rFonts w:ascii="Arial" w:hAnsi="Arial" w:cs="Arial"/>
          <w:i/>
          <w:color w:val="808080"/>
          <w:sz w:val="20"/>
          <w:szCs w:val="20"/>
        </w:rPr>
        <w:t xml:space="preserve"> for more information and to schedule a copyright consultation.</w:t>
      </w:r>
    </w:p>
    <w:p w14:paraId="2859ADB8" w14:textId="77777777" w:rsidR="00A066DE" w:rsidRDefault="00A066DE" w:rsidP="0091013E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</w:rPr>
      </w:pPr>
    </w:p>
    <w:p w14:paraId="136A2278" w14:textId="77777777" w:rsidR="00A066DE" w:rsidRDefault="00A066DE" w:rsidP="00674E59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</w:rPr>
      </w:pPr>
      <w:r w:rsidRPr="002B5E6C">
        <w:rPr>
          <w:rFonts w:ascii="Arial" w:hAnsi="Arial" w:cs="Arial"/>
          <w:i/>
          <w:color w:val="FF0000"/>
          <w:sz w:val="20"/>
          <w:szCs w:val="20"/>
        </w:rPr>
        <w:t xml:space="preserve">CREATIVE COMMONS NOTE: </w:t>
      </w:r>
      <w:r w:rsidRPr="008C4313">
        <w:rPr>
          <w:rFonts w:ascii="Arial" w:hAnsi="Arial" w:cs="Arial"/>
          <w:i/>
          <w:color w:val="808080"/>
          <w:sz w:val="20"/>
          <w:szCs w:val="20"/>
        </w:rPr>
        <w:t>You may choose to use a</w:t>
      </w:r>
      <w:r w:rsidRPr="002B5E6C">
        <w:rPr>
          <w:rFonts w:ascii="Arial" w:hAnsi="Arial" w:cs="Arial"/>
          <w:i/>
          <w:sz w:val="20"/>
          <w:szCs w:val="20"/>
        </w:rPr>
        <w:t xml:space="preserve"> </w:t>
      </w:r>
      <w:hyperlink r:id="rId10" w:history="1">
        <w:r w:rsidRPr="00AE4C7D">
          <w:rPr>
            <w:rStyle w:val="Hyperlink"/>
            <w:rFonts w:ascii="Arial" w:hAnsi="Arial" w:cs="Arial"/>
            <w:i/>
            <w:color w:val="4472C4"/>
            <w:sz w:val="20"/>
            <w:szCs w:val="20"/>
          </w:rPr>
          <w:t>Creative Commons License</w:t>
        </w:r>
      </w:hyperlink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, which allows you to tell others </w:t>
      </w:r>
      <w:r w:rsidR="00674E59" w:rsidRPr="008C4313">
        <w:rPr>
          <w:rFonts w:ascii="Arial" w:hAnsi="Arial" w:cs="Arial"/>
          <w:i/>
          <w:color w:val="808080"/>
          <w:sz w:val="20"/>
          <w:szCs w:val="20"/>
        </w:rPr>
        <w:t>certain ways in which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they may reuse your work without first asking permission from you</w:t>
      </w:r>
      <w:r w:rsidR="00674E59" w:rsidRPr="008C4313">
        <w:rPr>
          <w:rFonts w:ascii="Arial" w:hAnsi="Arial" w:cs="Arial"/>
          <w:i/>
          <w:color w:val="808080"/>
          <w:sz w:val="20"/>
          <w:szCs w:val="20"/>
        </w:rPr>
        <w:t xml:space="preserve"> (note that you </w:t>
      </w:r>
      <w:r w:rsidR="000C72F8" w:rsidRPr="008C4313">
        <w:rPr>
          <w:rFonts w:ascii="Arial" w:hAnsi="Arial" w:cs="Arial"/>
          <w:i/>
          <w:color w:val="808080"/>
          <w:sz w:val="20"/>
          <w:szCs w:val="20"/>
        </w:rPr>
        <w:t xml:space="preserve">still </w:t>
      </w:r>
      <w:r w:rsidR="00674E59" w:rsidRPr="008C4313">
        <w:rPr>
          <w:rFonts w:ascii="Arial" w:hAnsi="Arial" w:cs="Arial"/>
          <w:i/>
          <w:color w:val="808080"/>
          <w:sz w:val="20"/>
          <w:szCs w:val="20"/>
        </w:rPr>
        <w:t>retain copyright, some rights reserved)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. This is optional. If using, go to </w:t>
      </w:r>
      <w:hyperlink r:id="rId11" w:history="1">
        <w:r w:rsidRPr="008C4313">
          <w:rPr>
            <w:rStyle w:val="Hyperlink"/>
            <w:rFonts w:ascii="Arial" w:hAnsi="Arial" w:cs="Arial"/>
            <w:i/>
            <w:color w:val="4472C4"/>
            <w:sz w:val="20"/>
            <w:szCs w:val="20"/>
          </w:rPr>
          <w:t>https://creativecommons.org/choose</w:t>
        </w:r>
      </w:hyperlink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to choose a license and add the appropriate information in the template below. If not, delete the example license below</w:t>
      </w:r>
      <w:r w:rsidR="00674E59" w:rsidRPr="008C4313">
        <w:rPr>
          <w:rFonts w:ascii="Arial" w:hAnsi="Arial" w:cs="Arial"/>
          <w:i/>
          <w:color w:val="808080"/>
          <w:sz w:val="20"/>
          <w:szCs w:val="20"/>
        </w:rPr>
        <w:t xml:space="preserve"> the copyright notice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. </w:t>
      </w:r>
    </w:p>
    <w:p w14:paraId="69B91907" w14:textId="77777777" w:rsidR="00A066DE" w:rsidRDefault="00A066DE" w:rsidP="0091013E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  <w:vertAlign w:val="subscript"/>
        </w:rPr>
      </w:pPr>
    </w:p>
    <w:p w14:paraId="7D020DA9" w14:textId="77777777" w:rsidR="00CF057C" w:rsidRPr="0091013E" w:rsidRDefault="00CF057C" w:rsidP="0091013E">
      <w:pPr>
        <w:spacing w:line="480" w:lineRule="auto"/>
        <w:contextualSpacing/>
        <w:rPr>
          <w:rFonts w:ascii="Arial" w:hAnsi="Arial" w:cs="Arial"/>
          <w:i/>
          <w:color w:val="FF0000"/>
          <w:sz w:val="20"/>
          <w:szCs w:val="20"/>
          <w:vertAlign w:val="subscript"/>
        </w:rPr>
      </w:pPr>
    </w:p>
    <w:p w14:paraId="52D310B8" w14:textId="77777777" w:rsidR="00992F22" w:rsidRPr="00EC5ECB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  <w:highlight w:val="darkGray"/>
        </w:rPr>
      </w:pPr>
    </w:p>
    <w:p w14:paraId="0635344B" w14:textId="77777777" w:rsidR="00992F22" w:rsidRDefault="000D5E4C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TITLE IN ALL CAPS</w:t>
      </w:r>
    </w:p>
    <w:p w14:paraId="4223E5BB" w14:textId="77777777" w:rsidR="00992F22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COPYRIGHT</w:t>
      </w:r>
    </w:p>
    <w:p w14:paraId="76311185" w14:textId="77777777" w:rsidR="00992F22" w:rsidRPr="00EC5ECB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  <w:highlight w:val="darkGray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Year of Publication</w:t>
      </w:r>
    </w:p>
    <w:p w14:paraId="537A0C4F" w14:textId="77777777" w:rsidR="00AE4C7D" w:rsidRPr="00A066DE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Author’s Full Legal Name</w:t>
      </w:r>
    </w:p>
    <w:p w14:paraId="0C37093F" w14:textId="77777777" w:rsidR="002B5E6C" w:rsidRDefault="002B5E6C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366A617F" w14:textId="77777777" w:rsidR="002B5E6C" w:rsidRPr="00E17C4F" w:rsidRDefault="005E36BB" w:rsidP="0091013E">
      <w:pPr>
        <w:spacing w:line="480" w:lineRule="auto"/>
        <w:contextualSpacing/>
        <w:rPr>
          <w:rFonts w:ascii="Arial" w:hAnsi="Arial" w:cs="Arial"/>
          <w:i/>
          <w:iCs/>
          <w:color w:val="FF0000"/>
          <w:sz w:val="20"/>
          <w:szCs w:val="20"/>
        </w:rPr>
      </w:pPr>
      <w:r w:rsidRPr="00E17C4F">
        <w:rPr>
          <w:rFonts w:ascii="Arial" w:hAnsi="Arial" w:cs="Arial"/>
          <w:i/>
          <w:iCs/>
          <w:color w:val="FF0000"/>
          <w:sz w:val="20"/>
          <w:szCs w:val="20"/>
        </w:rPr>
        <w:t>(OPTIONAL – DELETE IF NOT USING A CREATIVE COMMONS LICENSE)</w:t>
      </w:r>
    </w:p>
    <w:p w14:paraId="2A2B140A" w14:textId="77777777" w:rsidR="00992F22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work is licensed under the </w:t>
      </w:r>
    </w:p>
    <w:p w14:paraId="51AC815F" w14:textId="77777777" w:rsidR="00992F22" w:rsidRPr="002B5E6C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  <w:highlight w:val="darkGray"/>
        </w:rPr>
      </w:pPr>
      <w:r>
        <w:rPr>
          <w:rFonts w:ascii="Arial" w:hAnsi="Arial" w:cs="Arial"/>
          <w:sz w:val="20"/>
          <w:szCs w:val="20"/>
        </w:rPr>
        <w:t xml:space="preserve">Creative Commons </w:t>
      </w:r>
      <w:r w:rsidRPr="002B5E6C">
        <w:rPr>
          <w:rFonts w:ascii="Arial" w:hAnsi="Arial" w:cs="Arial"/>
          <w:sz w:val="20"/>
          <w:szCs w:val="20"/>
          <w:highlight w:val="darkGray"/>
        </w:rPr>
        <w:t>Attribution-</w:t>
      </w:r>
    </w:p>
    <w:p w14:paraId="61EC0D20" w14:textId="77777777" w:rsidR="00992F22" w:rsidRDefault="00824D20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2B5E6C">
        <w:rPr>
          <w:rFonts w:ascii="Arial" w:hAnsi="Arial" w:cs="Arial"/>
          <w:sz w:val="20"/>
          <w:szCs w:val="20"/>
          <w:highlight w:val="darkGray"/>
        </w:rPr>
        <w:t>NonCommercial-ShareAlike</w:t>
      </w:r>
      <w:proofErr w:type="spellEnd"/>
      <w:r w:rsidRPr="002B5E6C">
        <w:rPr>
          <w:rFonts w:ascii="Arial" w:hAnsi="Arial" w:cs="Arial"/>
          <w:sz w:val="20"/>
          <w:szCs w:val="20"/>
          <w:highlight w:val="darkGray"/>
        </w:rPr>
        <w:t xml:space="preserve"> 4</w:t>
      </w:r>
      <w:r w:rsidR="00992F22" w:rsidRPr="002B5E6C">
        <w:rPr>
          <w:rFonts w:ascii="Arial" w:hAnsi="Arial" w:cs="Arial"/>
          <w:sz w:val="20"/>
          <w:szCs w:val="20"/>
          <w:highlight w:val="darkGray"/>
        </w:rPr>
        <w:t>.0</w:t>
      </w:r>
    </w:p>
    <w:p w14:paraId="37C068E1" w14:textId="77777777" w:rsidR="00992F22" w:rsidRDefault="00992F22" w:rsidP="0091013E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License</w:t>
      </w:r>
    </w:p>
    <w:p w14:paraId="6B845AEC" w14:textId="77777777" w:rsidR="00992F22" w:rsidRDefault="00992F22" w:rsidP="00992F22">
      <w:pPr>
        <w:contextualSpacing/>
        <w:rPr>
          <w:rFonts w:ascii="Arial" w:hAnsi="Arial" w:cs="Arial"/>
          <w:sz w:val="20"/>
          <w:szCs w:val="20"/>
        </w:rPr>
      </w:pPr>
    </w:p>
    <w:p w14:paraId="4FA1121C" w14:textId="77777777" w:rsidR="00992F22" w:rsidRDefault="00992F22" w:rsidP="00992F22">
      <w:pPr>
        <w:spacing w:line="48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view a copy of this license, visit</w:t>
      </w:r>
    </w:p>
    <w:p w14:paraId="7140981B" w14:textId="77777777" w:rsidR="00000F27" w:rsidRDefault="00824D20" w:rsidP="00824D20">
      <w:pPr>
        <w:spacing w:line="480" w:lineRule="auto"/>
        <w:contextualSpacing/>
        <w:rPr>
          <w:rFonts w:ascii="Arial" w:hAnsi="Arial" w:cs="Arial"/>
          <w:sz w:val="20"/>
          <w:szCs w:val="20"/>
        </w:rPr>
        <w:sectPr w:rsidR="00000F27" w:rsidSect="00D54FB0">
          <w:footerReference w:type="first" r:id="rId12"/>
          <w:pgSz w:w="12240" w:h="15840" w:code="1"/>
          <w:pgMar w:top="1440" w:right="1440" w:bottom="1440" w:left="2160" w:header="720" w:footer="1440" w:gutter="0"/>
          <w:pgNumType w:fmt="lowerRoman" w:start="1"/>
          <w:cols w:space="720"/>
          <w:titlePg/>
          <w:docGrid w:linePitch="360"/>
        </w:sectPr>
      </w:pPr>
      <w:hyperlink r:id="rId13" w:history="1">
        <w:r w:rsidRPr="002B5E6C">
          <w:rPr>
            <w:rStyle w:val="Hyperlink"/>
            <w:highlight w:val="darkGray"/>
          </w:rPr>
          <w:t>https://creativecommons.org/licenses/by-nc-sa/4.0/us/</w:t>
        </w:r>
      </w:hyperlink>
      <w:r w:rsidR="00CB5974">
        <w:t xml:space="preserve"> </w:t>
      </w:r>
      <w:r w:rsidR="00CB5974">
        <w:rPr>
          <w:rFonts w:ascii="Arial" w:hAnsi="Arial" w:cs="Arial"/>
          <w:sz w:val="20"/>
          <w:szCs w:val="20"/>
        </w:rPr>
        <w:t xml:space="preserve"> </w:t>
      </w:r>
    </w:p>
    <w:p w14:paraId="56183F24" w14:textId="77777777" w:rsidR="00992F22" w:rsidRPr="004B098C" w:rsidRDefault="00D54FB0" w:rsidP="00CF057C">
      <w:pPr>
        <w:jc w:val="center"/>
        <w:rPr>
          <w:rFonts w:ascii="Arial" w:hAnsi="Arial" w:cs="Arial"/>
          <w:i/>
        </w:rPr>
      </w:pPr>
      <w:r w:rsidRPr="004B098C">
        <w:rPr>
          <w:rFonts w:ascii="Arial" w:hAnsi="Arial" w:cs="Arial"/>
          <w:i/>
        </w:rPr>
        <w:lastRenderedPageBreak/>
        <w:t>D</w:t>
      </w:r>
      <w:r w:rsidR="004D3660" w:rsidRPr="004B098C">
        <w:rPr>
          <w:rFonts w:ascii="Arial" w:hAnsi="Arial" w:cs="Arial"/>
          <w:i/>
        </w:rPr>
        <w:t>edication</w:t>
      </w:r>
      <w:r w:rsidRPr="004B098C">
        <w:rPr>
          <w:rFonts w:ascii="Arial" w:hAnsi="Arial" w:cs="Arial"/>
          <w:i/>
        </w:rPr>
        <w:t xml:space="preserve"> </w:t>
      </w:r>
      <w:r w:rsidR="004B098C" w:rsidRPr="004B098C">
        <w:rPr>
          <w:rFonts w:ascii="Arial" w:hAnsi="Arial" w:cs="Arial"/>
          <w:i/>
        </w:rPr>
        <w:t xml:space="preserve">page </w:t>
      </w:r>
      <w:r w:rsidRPr="00CF057C">
        <w:rPr>
          <w:rFonts w:ascii="Arial" w:hAnsi="Arial" w:cs="Arial"/>
          <w:i/>
          <w:color w:val="FF0000"/>
        </w:rPr>
        <w:t>(</w:t>
      </w:r>
      <w:r w:rsidR="00CF057C">
        <w:rPr>
          <w:rFonts w:ascii="Arial" w:hAnsi="Arial" w:cs="Arial"/>
          <w:i/>
          <w:color w:val="FF0000"/>
        </w:rPr>
        <w:t>OPTIONAL</w:t>
      </w:r>
      <w:r w:rsidRPr="00CF057C">
        <w:rPr>
          <w:rFonts w:ascii="Arial" w:hAnsi="Arial" w:cs="Arial"/>
          <w:i/>
          <w:color w:val="FF0000"/>
        </w:rPr>
        <w:t>)</w:t>
      </w:r>
    </w:p>
    <w:p w14:paraId="7B3B2150" w14:textId="77777777" w:rsidR="00D54FB0" w:rsidRDefault="00D54FB0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67A0714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26E5E69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F28BB4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8A6A561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C2378B7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7DAF5B2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610991D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5CEB325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BB6277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0BD48C6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89D89BB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EB98E71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F9A7824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3FFD6EB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8E4C70B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BB4CA64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1C50631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E8B518D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1C4808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A84F559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9C5137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889E9D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DDDD7DD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2AF40E8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859D56D" w14:textId="77777777" w:rsidR="004B098C" w:rsidRDefault="004B098C" w:rsidP="004B098C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095DABF0" w14:textId="77777777" w:rsidR="0083587F" w:rsidRDefault="0083587F" w:rsidP="00CF057C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bookmarkStart w:id="0" w:name="_Toc7016064"/>
      <w:r w:rsidRPr="004D3660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lastRenderedPageBreak/>
        <w:t>A</w:t>
      </w:r>
      <w:r w:rsidR="004B098C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t>CKNOWLEDGMENT</w:t>
      </w:r>
      <w:bookmarkEnd w:id="0"/>
      <w:r>
        <w:rPr>
          <w:rFonts w:ascii="Arial" w:hAnsi="Arial" w:cs="Arial"/>
          <w:sz w:val="20"/>
          <w:szCs w:val="20"/>
        </w:rPr>
        <w:t xml:space="preserve"> </w:t>
      </w:r>
      <w:r w:rsidRPr="00CF057C">
        <w:rPr>
          <w:rFonts w:ascii="Arial" w:hAnsi="Arial" w:cs="Arial"/>
          <w:i/>
          <w:color w:val="FF0000"/>
          <w:sz w:val="20"/>
          <w:szCs w:val="20"/>
        </w:rPr>
        <w:t>(</w:t>
      </w:r>
      <w:r w:rsidR="00CF057C" w:rsidRPr="00CF057C">
        <w:rPr>
          <w:rFonts w:ascii="Arial" w:hAnsi="Arial" w:cs="Arial"/>
          <w:i/>
          <w:color w:val="FF0000"/>
          <w:sz w:val="20"/>
          <w:szCs w:val="20"/>
        </w:rPr>
        <w:t>OPTIONAL</w:t>
      </w:r>
      <w:r w:rsidRPr="00CF057C">
        <w:rPr>
          <w:rFonts w:ascii="Arial" w:hAnsi="Arial" w:cs="Arial"/>
          <w:i/>
          <w:color w:val="FF0000"/>
          <w:sz w:val="20"/>
          <w:szCs w:val="20"/>
        </w:rPr>
        <w:t>)</w:t>
      </w:r>
    </w:p>
    <w:p w14:paraId="6999DAE5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E6F72A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48F8834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1690A8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C6D75C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8409BDE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1A87D5F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7DE8AA9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F7A7DD7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93A721B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23836D9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19CEFC8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CA7BA66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9A6C6BA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E22A815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29717A8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9733C68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4E13A58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F8836A2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7A4B793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234A43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5E4A73C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FF079CB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77D4827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C45A6C1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71B28DB" w14:textId="77777777" w:rsidR="0083587F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7FB4561" w14:textId="77777777" w:rsidR="0083587F" w:rsidRPr="004D3660" w:rsidRDefault="0083587F" w:rsidP="00BA56A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1" w:name="_Toc7016065"/>
      <w:r w:rsidRPr="004D3660">
        <w:rPr>
          <w:rFonts w:ascii="Arial" w:hAnsi="Arial" w:cs="Arial"/>
          <w:b w:val="0"/>
          <w:color w:val="auto"/>
          <w:sz w:val="22"/>
          <w:szCs w:val="22"/>
        </w:rPr>
        <w:lastRenderedPageBreak/>
        <w:t>A</w:t>
      </w:r>
      <w:r w:rsidR="004B098C">
        <w:rPr>
          <w:rFonts w:ascii="Arial" w:hAnsi="Arial" w:cs="Arial"/>
          <w:b w:val="0"/>
          <w:color w:val="auto"/>
          <w:sz w:val="22"/>
          <w:szCs w:val="22"/>
        </w:rPr>
        <w:t>BSTRACT</w:t>
      </w:r>
      <w:bookmarkEnd w:id="1"/>
    </w:p>
    <w:p w14:paraId="7DA182AF" w14:textId="77777777" w:rsidR="00BA56A0" w:rsidRDefault="00BA56A0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381F7BDF" w14:textId="77777777" w:rsidR="0083587F" w:rsidRPr="00EC5ECB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  <w:highlight w:val="darkGray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TITL</w:t>
      </w:r>
      <w:r w:rsidR="000D5E4C" w:rsidRPr="00EC5ECB">
        <w:rPr>
          <w:rFonts w:ascii="Arial" w:hAnsi="Arial" w:cs="Arial"/>
          <w:sz w:val="20"/>
          <w:szCs w:val="20"/>
          <w:highlight w:val="darkGray"/>
        </w:rPr>
        <w:t>E IN ALL CAPS</w:t>
      </w:r>
    </w:p>
    <w:p w14:paraId="2ADFDD13" w14:textId="77777777" w:rsidR="0083587F" w:rsidRPr="00EC5ECB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  <w:highlight w:val="darkGray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Author’s Name</w:t>
      </w:r>
    </w:p>
    <w:p w14:paraId="6930EB2E" w14:textId="77777777" w:rsidR="0083587F" w:rsidRPr="00EC5ECB" w:rsidRDefault="0083587F" w:rsidP="00D54FB0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  <w:highlight w:val="darkGray"/>
        </w:rPr>
      </w:pPr>
      <w:r w:rsidRPr="00EC5ECB">
        <w:rPr>
          <w:rFonts w:ascii="Arial" w:hAnsi="Arial" w:cs="Arial"/>
          <w:sz w:val="20"/>
          <w:szCs w:val="20"/>
          <w:highlight w:val="darkGray"/>
        </w:rPr>
        <w:t>Supervisor’s Name</w:t>
      </w:r>
    </w:p>
    <w:p w14:paraId="14BB3647" w14:textId="77777777" w:rsidR="0083587F" w:rsidRPr="00AE4C7D" w:rsidRDefault="00AE4C7D" w:rsidP="0083587F">
      <w:pPr>
        <w:spacing w:line="480" w:lineRule="auto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t>ABSTRACT NOTE</w:t>
      </w:r>
      <w:r w:rsidR="005038AB" w:rsidRPr="002B5E6C">
        <w:rPr>
          <w:rFonts w:ascii="Arial" w:hAnsi="Arial" w:cs="Arial"/>
          <w:i/>
          <w:color w:val="FF0000"/>
          <w:sz w:val="20"/>
          <w:szCs w:val="20"/>
        </w:rPr>
        <w:t xml:space="preserve">: </w:t>
      </w:r>
      <w:r w:rsidR="0083587F" w:rsidRPr="008C4313">
        <w:rPr>
          <w:rFonts w:ascii="Arial" w:hAnsi="Arial" w:cs="Arial"/>
          <w:i/>
          <w:color w:val="808080"/>
          <w:sz w:val="20"/>
          <w:szCs w:val="20"/>
        </w:rPr>
        <w:t>The abstract is a condensed summary of the dissertation, not to exceed 350 words. All words count towards the total. The abstract is double-spaced. The abstract, which is normally a single paragraph, consists of four parts: the statement of the problem; the procedure and methods used to investigate the problem; the results of the investigation; and the conclusions. The abstract is published online by ProQuest in “Disse</w:t>
      </w:r>
      <w:r w:rsidRPr="008C4313">
        <w:rPr>
          <w:rFonts w:ascii="Arial" w:hAnsi="Arial" w:cs="Arial"/>
          <w:i/>
          <w:color w:val="808080"/>
          <w:sz w:val="20"/>
          <w:szCs w:val="20"/>
        </w:rPr>
        <w:t>rtation Abstracts International</w:t>
      </w:r>
      <w:r w:rsidR="0083587F" w:rsidRPr="008C4313">
        <w:rPr>
          <w:rFonts w:ascii="Arial" w:hAnsi="Arial" w:cs="Arial"/>
          <w:i/>
          <w:color w:val="808080"/>
          <w:sz w:val="20"/>
          <w:szCs w:val="20"/>
        </w:rPr>
        <w:t>”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and on</w:t>
      </w:r>
      <w:r>
        <w:rPr>
          <w:rFonts w:ascii="Arial" w:hAnsi="Arial" w:cs="Arial"/>
          <w:i/>
          <w:sz w:val="20"/>
          <w:szCs w:val="20"/>
        </w:rPr>
        <w:t xml:space="preserve"> </w:t>
      </w:r>
      <w:hyperlink r:id="rId14" w:history="1">
        <w:r w:rsidRPr="00AE4C7D">
          <w:rPr>
            <w:rStyle w:val="Hyperlink"/>
            <w:rFonts w:ascii="Arial" w:hAnsi="Arial" w:cs="Arial"/>
            <w:i/>
            <w:color w:val="5B9BD5"/>
            <w:sz w:val="20"/>
            <w:szCs w:val="20"/>
          </w:rPr>
          <w:t>ScholarlyCommons</w:t>
        </w:r>
      </w:hyperlink>
      <w:r>
        <w:rPr>
          <w:rFonts w:ascii="Arial" w:hAnsi="Arial" w:cs="Arial"/>
          <w:i/>
          <w:sz w:val="20"/>
          <w:szCs w:val="20"/>
        </w:rPr>
        <w:t xml:space="preserve"> </w:t>
      </w:r>
      <w:r w:rsidRPr="008C4313">
        <w:rPr>
          <w:rFonts w:ascii="Arial" w:hAnsi="Arial" w:cs="Arial"/>
          <w:i/>
          <w:color w:val="808080"/>
          <w:sz w:val="20"/>
          <w:szCs w:val="20"/>
        </w:rPr>
        <w:t>(Penn’s institutional repository),</w:t>
      </w:r>
      <w:r w:rsidR="0083587F" w:rsidRPr="008C4313">
        <w:rPr>
          <w:rFonts w:ascii="Arial" w:hAnsi="Arial" w:cs="Arial"/>
          <w:i/>
          <w:color w:val="808080"/>
          <w:sz w:val="20"/>
          <w:szCs w:val="20"/>
        </w:rPr>
        <w:t xml:space="preserve"> providing information to interested readers about the general content of the dissertation.</w:t>
      </w:r>
    </w:p>
    <w:p w14:paraId="6D1E1137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35875980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24815A58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173A974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D38858F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C687E31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6FBDDCF6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61D2CE4A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6F40CFB6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246D695D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46FCC29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FF7FD4A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07BCC2CC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6F89C773" w14:textId="77777777" w:rsidR="00D501A1" w:rsidRDefault="00D501A1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3B58196" w14:textId="77777777" w:rsidR="004B098C" w:rsidRDefault="004B098C" w:rsidP="0083587F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3539263E" w14:textId="77777777" w:rsidR="004B098C" w:rsidRDefault="004B098C" w:rsidP="004B098C">
      <w:pPr>
        <w:rPr>
          <w:rFonts w:ascii="Arial" w:hAnsi="Arial" w:cs="Arial"/>
        </w:rPr>
      </w:pPr>
    </w:p>
    <w:p w14:paraId="6C7CEEB0" w14:textId="77777777" w:rsidR="00D501A1" w:rsidRDefault="00D501A1" w:rsidP="004B098C">
      <w:pPr>
        <w:jc w:val="center"/>
        <w:rPr>
          <w:rFonts w:ascii="Arial" w:hAnsi="Arial" w:cs="Arial"/>
          <w:sz w:val="20"/>
          <w:szCs w:val="20"/>
        </w:rPr>
      </w:pPr>
      <w:r w:rsidRPr="004B098C">
        <w:rPr>
          <w:rFonts w:ascii="Arial" w:hAnsi="Arial" w:cs="Arial"/>
        </w:rPr>
        <w:t>T</w:t>
      </w:r>
      <w:r w:rsidR="004B098C" w:rsidRPr="004B098C">
        <w:rPr>
          <w:rFonts w:ascii="Arial" w:hAnsi="Arial" w:cs="Arial"/>
        </w:rPr>
        <w:t>ABLE OF CONTENTS</w:t>
      </w:r>
    </w:p>
    <w:p w14:paraId="0FDDD1CC" w14:textId="77777777" w:rsidR="00B63064" w:rsidRDefault="00B63064">
      <w:pPr>
        <w:pStyle w:val="TOCHeading"/>
      </w:pPr>
    </w:p>
    <w:p w14:paraId="4BC63C53" w14:textId="77777777" w:rsidR="00A066DE" w:rsidRPr="008C4313" w:rsidRDefault="00DC37F3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r w:rsidRPr="00EC5ECB">
        <w:fldChar w:fldCharType="begin"/>
      </w:r>
      <w:r w:rsidR="00B63064">
        <w:instrText xml:space="preserve"> TOC \o "1-3" \h \z \u </w:instrText>
      </w:r>
      <w:r w:rsidRPr="00EC5ECB">
        <w:fldChar w:fldCharType="separate"/>
      </w:r>
      <w:hyperlink w:anchor="_Toc7016064" w:history="1">
        <w:r w:rsidR="00A066DE" w:rsidRPr="004643B3">
          <w:rPr>
            <w:rStyle w:val="Hyperlink"/>
            <w:rFonts w:ascii="Arial" w:hAnsi="Arial" w:cs="Arial"/>
            <w:noProof/>
          </w:rPr>
          <w:t>ACKNOWLEDGMENT</w:t>
        </w:r>
        <w:r w:rsidR="00A066DE">
          <w:rPr>
            <w:noProof/>
            <w:webHidden/>
          </w:rPr>
          <w:tab/>
        </w:r>
        <w:r w:rsidR="00A066DE">
          <w:rPr>
            <w:noProof/>
            <w:webHidden/>
          </w:rPr>
          <w:fldChar w:fldCharType="begin"/>
        </w:r>
        <w:r w:rsidR="00A066DE">
          <w:rPr>
            <w:noProof/>
            <w:webHidden/>
          </w:rPr>
          <w:instrText xml:space="preserve"> PAGEREF _Toc7016064 \h </w:instrText>
        </w:r>
        <w:r w:rsidR="00A066DE">
          <w:rPr>
            <w:noProof/>
            <w:webHidden/>
          </w:rPr>
        </w:r>
        <w:r w:rsidR="00A066DE">
          <w:rPr>
            <w:noProof/>
            <w:webHidden/>
          </w:rPr>
          <w:fldChar w:fldCharType="separate"/>
        </w:r>
        <w:r w:rsidR="00A066DE">
          <w:rPr>
            <w:noProof/>
            <w:webHidden/>
          </w:rPr>
          <w:t>iv</w:t>
        </w:r>
        <w:r w:rsidR="00A066DE">
          <w:rPr>
            <w:noProof/>
            <w:webHidden/>
          </w:rPr>
          <w:fldChar w:fldCharType="end"/>
        </w:r>
      </w:hyperlink>
    </w:p>
    <w:p w14:paraId="0F05255B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65" w:history="1">
        <w:r w:rsidRPr="004643B3">
          <w:rPr>
            <w:rStyle w:val="Hyperlink"/>
            <w:rFonts w:ascii="Arial" w:hAnsi="Arial" w:cs="Arial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376C86F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66" w:history="1">
        <w:r w:rsidRPr="004643B3">
          <w:rPr>
            <w:rStyle w:val="Hyperlink"/>
            <w:rFonts w:ascii="Arial" w:hAnsi="Arial" w:cs="Arial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EF422E5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67" w:history="1">
        <w:r w:rsidRPr="004643B3">
          <w:rPr>
            <w:rStyle w:val="Hyperlink"/>
            <w:rFonts w:ascii="Arial" w:hAnsi="Arial" w:cs="Arial"/>
            <w:noProof/>
          </w:rPr>
          <w:t>LIST OF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46EB5321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68" w:history="1">
        <w:r w:rsidRPr="004643B3">
          <w:rPr>
            <w:rStyle w:val="Hyperlink"/>
            <w:rFonts w:ascii="Arial" w:hAnsi="Arial" w:cs="Arial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CE0EBB5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69" w:history="1">
        <w:r w:rsidRPr="004643B3">
          <w:rPr>
            <w:rStyle w:val="Hyperlink"/>
            <w:rFonts w:ascii="Arial" w:hAnsi="Arial" w:cs="Arial"/>
            <w:noProof/>
          </w:rPr>
          <w:t>CHAPTER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BF6CF9" w14:textId="77777777" w:rsidR="00A066DE" w:rsidRPr="008C4313" w:rsidRDefault="00A066DE">
      <w:pPr>
        <w:pStyle w:val="TOC2"/>
        <w:tabs>
          <w:tab w:val="right" w:leader="dot" w:pos="8630"/>
        </w:tabs>
        <w:rPr>
          <w:rFonts w:eastAsia="DengXian" w:cs="Arial"/>
          <w:b w:val="0"/>
          <w:bCs w:val="0"/>
          <w:noProof/>
          <w:sz w:val="22"/>
          <w:szCs w:val="22"/>
          <w:lang w:eastAsia="zh-CN"/>
        </w:rPr>
      </w:pPr>
      <w:hyperlink w:anchor="_Toc7016070" w:history="1">
        <w:r w:rsidRPr="004643B3">
          <w:rPr>
            <w:rStyle w:val="Hyperlink"/>
            <w:rFonts w:ascii="Arial" w:hAnsi="Arial" w:cs="Arial"/>
            <w:noProof/>
          </w:rPr>
          <w:t>Subheading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C46DB7" w14:textId="77777777" w:rsidR="00A066DE" w:rsidRPr="008C4313" w:rsidRDefault="00A066DE">
      <w:pPr>
        <w:pStyle w:val="TOC2"/>
        <w:tabs>
          <w:tab w:val="right" w:leader="dot" w:pos="8630"/>
        </w:tabs>
        <w:rPr>
          <w:rFonts w:eastAsia="DengXian" w:cs="Arial"/>
          <w:b w:val="0"/>
          <w:bCs w:val="0"/>
          <w:noProof/>
          <w:sz w:val="22"/>
          <w:szCs w:val="22"/>
          <w:lang w:eastAsia="zh-CN"/>
        </w:rPr>
      </w:pPr>
      <w:hyperlink w:anchor="_Toc7016071" w:history="1">
        <w:r w:rsidRPr="004643B3">
          <w:rPr>
            <w:rStyle w:val="Hyperlink"/>
            <w:rFonts w:ascii="Arial" w:hAnsi="Arial" w:cs="Arial"/>
            <w:noProof/>
          </w:rPr>
          <w:t>Subheading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B1D6A0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72" w:history="1">
        <w:r w:rsidRPr="004643B3">
          <w:rPr>
            <w:rStyle w:val="Hyperlink"/>
            <w:rFonts w:ascii="Arial" w:hAnsi="Arial" w:cs="Arial"/>
            <w:noProof/>
          </w:rPr>
          <w:t>CHAPTER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3AD77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73" w:history="1">
        <w:r w:rsidRPr="004643B3">
          <w:rPr>
            <w:rStyle w:val="Hyperlink"/>
            <w:rFonts w:ascii="Arial" w:hAnsi="Arial" w:cs="Arial"/>
            <w:noProof/>
          </w:rPr>
          <w:t>CHAPTER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A27318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74" w:history="1">
        <w:r w:rsidRPr="004643B3">
          <w:rPr>
            <w:rStyle w:val="Hyperlink"/>
            <w:rFonts w:ascii="Arial" w:hAnsi="Arial" w:cs="Arial"/>
            <w:noProof/>
          </w:rPr>
          <w:t>CHAPTER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6106C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75" w:history="1">
        <w:r w:rsidRPr="004643B3">
          <w:rPr>
            <w:rStyle w:val="Hyperlink"/>
            <w:rFonts w:ascii="Arial" w:hAnsi="Arial" w:cs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0DBA0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76" w:history="1">
        <w:r w:rsidRPr="004643B3">
          <w:rPr>
            <w:rStyle w:val="Hyperlink"/>
            <w:rFonts w:ascii="Arial" w:hAnsi="Arial" w:cs="Arial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063B2E" w14:textId="77777777" w:rsidR="00A066DE" w:rsidRPr="008C4313" w:rsidRDefault="00A066DE">
      <w:pPr>
        <w:pStyle w:val="TOC1"/>
        <w:tabs>
          <w:tab w:val="right" w:leader="dot" w:pos="8630"/>
        </w:tabs>
        <w:rPr>
          <w:rFonts w:ascii="Calibri" w:eastAsia="DengXian" w:hAnsi="Calibri" w:cs="Arial"/>
          <w:b w:val="0"/>
          <w:bCs w:val="0"/>
          <w:caps w:val="0"/>
          <w:noProof/>
          <w:sz w:val="22"/>
          <w:szCs w:val="22"/>
          <w:lang w:eastAsia="zh-CN"/>
        </w:rPr>
      </w:pPr>
      <w:hyperlink w:anchor="_Toc7016077" w:history="1">
        <w:r w:rsidRPr="004643B3">
          <w:rPr>
            <w:rStyle w:val="Hyperlink"/>
            <w:rFonts w:ascii="Arial" w:hAnsi="Arial" w:cs="Arial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91414" w14:textId="77777777" w:rsidR="00B63064" w:rsidRDefault="00DC37F3">
      <w:r>
        <w:fldChar w:fldCharType="end"/>
      </w:r>
    </w:p>
    <w:p w14:paraId="40240640" w14:textId="77777777" w:rsidR="00BA56A0" w:rsidRPr="005038AB" w:rsidRDefault="00AE4C7D" w:rsidP="00AE4C7D">
      <w:pPr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t>TABLE OF CONTENTS NOTE</w:t>
      </w:r>
      <w:r w:rsidR="005038AB" w:rsidRPr="002B5E6C">
        <w:rPr>
          <w:rFonts w:ascii="Arial" w:hAnsi="Arial" w:cs="Arial"/>
          <w:i/>
          <w:color w:val="FF0000"/>
          <w:sz w:val="20"/>
          <w:szCs w:val="20"/>
        </w:rPr>
        <w:t xml:space="preserve">: </w:t>
      </w:r>
      <w:r w:rsidR="005038AB" w:rsidRPr="008C4313">
        <w:rPr>
          <w:rFonts w:ascii="Arial" w:hAnsi="Arial" w:cs="Arial"/>
          <w:i/>
          <w:color w:val="808080"/>
          <w:sz w:val="20"/>
          <w:szCs w:val="20"/>
        </w:rPr>
        <w:t>This template uses an automatically generated table of contents</w:t>
      </w:r>
      <w:r w:rsidRPr="008C4313">
        <w:rPr>
          <w:rFonts w:ascii="Arial" w:hAnsi="Arial" w:cs="Arial"/>
          <w:i/>
          <w:color w:val="808080"/>
          <w:sz w:val="20"/>
          <w:szCs w:val="20"/>
        </w:rPr>
        <w:t>. B</w:t>
      </w:r>
      <w:r w:rsidR="005038AB" w:rsidRPr="008C4313">
        <w:rPr>
          <w:rFonts w:ascii="Arial" w:hAnsi="Arial" w:cs="Arial"/>
          <w:i/>
          <w:color w:val="808080"/>
          <w:sz w:val="20"/>
          <w:szCs w:val="20"/>
        </w:rPr>
        <w:t>y designating chapters and chapter titles as “heading 1” and subheadings as “heading 2” under the “styles</w:t>
      </w:r>
      <w:r w:rsidRPr="008C4313">
        <w:rPr>
          <w:rFonts w:ascii="Arial" w:hAnsi="Arial" w:cs="Arial"/>
          <w:i/>
          <w:color w:val="808080"/>
          <w:sz w:val="20"/>
          <w:szCs w:val="20"/>
        </w:rPr>
        <w:t>”</w:t>
      </w:r>
      <w:r w:rsidR="005038AB" w:rsidRPr="008C4313">
        <w:rPr>
          <w:rFonts w:ascii="Arial" w:hAnsi="Arial" w:cs="Arial"/>
          <w:i/>
          <w:color w:val="808080"/>
          <w:sz w:val="20"/>
          <w:szCs w:val="20"/>
        </w:rPr>
        <w:t xml:space="preserve"> menu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located in the Home tab</w:t>
      </w:r>
      <w:r w:rsidR="005038AB" w:rsidRPr="008C4313">
        <w:rPr>
          <w:rFonts w:ascii="Arial" w:hAnsi="Arial" w:cs="Arial"/>
          <w:i/>
          <w:color w:val="808080"/>
          <w:sz w:val="20"/>
          <w:szCs w:val="20"/>
        </w:rPr>
        <w:t>, your table of contents can be accurately and quickly generated</w:t>
      </w:r>
      <w:r w:rsidR="009E100E" w:rsidRPr="008C4313">
        <w:rPr>
          <w:rFonts w:ascii="Arial" w:hAnsi="Arial" w:cs="Arial"/>
          <w:i/>
          <w:color w:val="808080"/>
          <w:sz w:val="20"/>
          <w:szCs w:val="20"/>
        </w:rPr>
        <w:t xml:space="preserve"> by clicking in the table of contents and selecting “update table”</w:t>
      </w:r>
      <w:r w:rsidRPr="008C4313">
        <w:rPr>
          <w:rFonts w:ascii="Arial" w:hAnsi="Arial" w:cs="Arial"/>
          <w:i/>
          <w:color w:val="808080"/>
          <w:sz w:val="20"/>
          <w:szCs w:val="20"/>
        </w:rPr>
        <w:t xml:space="preserve"> in the Table of Contents menu, located in the References tab</w:t>
      </w:r>
      <w:r w:rsidR="005038AB" w:rsidRPr="008C4313">
        <w:rPr>
          <w:rFonts w:ascii="Arial" w:hAnsi="Arial" w:cs="Arial"/>
          <w:i/>
          <w:color w:val="808080"/>
          <w:sz w:val="20"/>
          <w:szCs w:val="20"/>
        </w:rPr>
        <w:t>. For more information on how to do this, please see:</w:t>
      </w:r>
      <w:r w:rsidR="005038AB" w:rsidRPr="008C4313">
        <w:rPr>
          <w:color w:val="808080"/>
        </w:rPr>
        <w:t xml:space="preserve"> </w:t>
      </w:r>
      <w:hyperlink r:id="rId15" w:history="1">
        <w:r>
          <w:rPr>
            <w:rStyle w:val="Hyperlink"/>
          </w:rPr>
          <w:t>https://support.office.com/en-us/article/insert-a-table-of-contents-882e8564-0edb-435e-84b5-1d8552ccf0c0</w:t>
        </w:r>
      </w:hyperlink>
    </w:p>
    <w:p w14:paraId="4110ADED" w14:textId="77777777" w:rsidR="00D501A1" w:rsidRPr="004D3660" w:rsidRDefault="00D501A1" w:rsidP="00BA56A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2" w:name="_Toc7016066"/>
      <w:r w:rsidRPr="004D3660">
        <w:rPr>
          <w:rFonts w:ascii="Arial" w:hAnsi="Arial" w:cs="Arial"/>
          <w:b w:val="0"/>
          <w:color w:val="auto"/>
          <w:sz w:val="22"/>
          <w:szCs w:val="22"/>
        </w:rPr>
        <w:lastRenderedPageBreak/>
        <w:t>L</w:t>
      </w:r>
      <w:r w:rsidR="004B098C">
        <w:rPr>
          <w:rFonts w:ascii="Arial" w:hAnsi="Arial" w:cs="Arial"/>
          <w:b w:val="0"/>
          <w:color w:val="auto"/>
          <w:sz w:val="22"/>
          <w:szCs w:val="22"/>
        </w:rPr>
        <w:t>IST OF TABLES</w:t>
      </w:r>
      <w:bookmarkEnd w:id="2"/>
    </w:p>
    <w:p w14:paraId="37ED2D6C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0F45749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8C55732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AF048A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64DE0C6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4B4E013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A051212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F92F5DC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3EED109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BD6377D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41B7B7F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D5D7CBF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6877B69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69644AF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DD5C9BD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DA91B2C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B8433B5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9C0A6F5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ED1D6BF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328641B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F95506D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E3B3FAA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2061CF9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F92497C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A19E966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F1BAF3D" w14:textId="77777777" w:rsidR="00880936" w:rsidRDefault="00880936" w:rsidP="00880936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141EB86A" w14:textId="77777777" w:rsidR="00D501A1" w:rsidRPr="004D3660" w:rsidRDefault="00D501A1" w:rsidP="00BA56A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3" w:name="_Toc7016067"/>
      <w:r w:rsidRPr="004D3660">
        <w:rPr>
          <w:rFonts w:ascii="Arial" w:hAnsi="Arial" w:cs="Arial"/>
          <w:b w:val="0"/>
          <w:color w:val="auto"/>
          <w:sz w:val="22"/>
          <w:szCs w:val="22"/>
        </w:rPr>
        <w:lastRenderedPageBreak/>
        <w:t>L</w:t>
      </w:r>
      <w:r w:rsidR="004B098C">
        <w:rPr>
          <w:rFonts w:ascii="Arial" w:hAnsi="Arial" w:cs="Arial"/>
          <w:b w:val="0"/>
          <w:color w:val="auto"/>
          <w:sz w:val="22"/>
          <w:szCs w:val="22"/>
        </w:rPr>
        <w:t>IST OF ILLUSTRATIONS</w:t>
      </w:r>
      <w:bookmarkEnd w:id="3"/>
    </w:p>
    <w:p w14:paraId="79957AB8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691D83B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4214525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B668412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6E56208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8EEAF49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7C77051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92CA360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0846C72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34131B2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71C6329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7151281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E73CD4E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B981FA6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602F5F3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AA25287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044EA6C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EE201DB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F6E197B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DD46550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83FA1E7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C32EDDE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8DC140B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DF9E540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6DCC0BC" w14:textId="77777777" w:rsidR="00D501A1" w:rsidRDefault="00D501A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DDAC921" w14:textId="77777777" w:rsidR="006C273D" w:rsidRDefault="006C273D" w:rsidP="006C273D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7D62F936" w14:textId="77777777" w:rsidR="00D501A1" w:rsidRDefault="006C273D" w:rsidP="00CF057C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bookmarkStart w:id="4" w:name="_Toc7016068"/>
      <w:r w:rsidRPr="004D3660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lastRenderedPageBreak/>
        <w:t>P</w:t>
      </w:r>
      <w:r w:rsidR="004B098C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t>REFACE</w:t>
      </w:r>
      <w:bookmarkEnd w:id="4"/>
      <w:r w:rsidR="00D501A1">
        <w:rPr>
          <w:rFonts w:ascii="Arial" w:hAnsi="Arial" w:cs="Arial"/>
          <w:sz w:val="20"/>
          <w:szCs w:val="20"/>
        </w:rPr>
        <w:t xml:space="preserve"> </w:t>
      </w:r>
      <w:r w:rsidR="00D501A1" w:rsidRPr="00CF057C">
        <w:rPr>
          <w:rFonts w:ascii="Arial" w:hAnsi="Arial" w:cs="Arial"/>
          <w:i/>
          <w:color w:val="FF0000"/>
          <w:sz w:val="20"/>
          <w:szCs w:val="20"/>
        </w:rPr>
        <w:t>(</w:t>
      </w:r>
      <w:r w:rsidR="00CF057C" w:rsidRPr="00CF057C">
        <w:rPr>
          <w:rFonts w:ascii="Arial" w:hAnsi="Arial" w:cs="Arial"/>
          <w:i/>
          <w:color w:val="FF0000"/>
          <w:sz w:val="20"/>
          <w:szCs w:val="20"/>
        </w:rPr>
        <w:t>OPTIONAL</w:t>
      </w:r>
      <w:r w:rsidR="00D501A1" w:rsidRPr="00CF057C">
        <w:rPr>
          <w:rFonts w:ascii="Arial" w:hAnsi="Arial" w:cs="Arial"/>
          <w:i/>
          <w:color w:val="FF0000"/>
          <w:sz w:val="20"/>
          <w:szCs w:val="20"/>
        </w:rPr>
        <w:t>)</w:t>
      </w:r>
    </w:p>
    <w:p w14:paraId="58FF8121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D09BA36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93980AF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E0A95F7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727D6C8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E679D62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80D9390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BE2E8C8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B0928F5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97512DA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B60F27C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1436F38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30E67AD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AAC1165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62421DA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3337555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8292ADC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E5E2E82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E2B2357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7F7B2F2" w14:textId="77777777" w:rsidR="00425C61" w:rsidRDefault="00425C61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  <w:sectPr w:rsidR="00425C61" w:rsidSect="00000F27">
          <w:footerReference w:type="default" r:id="rId16"/>
          <w:footerReference w:type="first" r:id="rId17"/>
          <w:pgSz w:w="12240" w:h="15840" w:code="1"/>
          <w:pgMar w:top="1440" w:right="1440" w:bottom="1440" w:left="2160" w:header="720" w:footer="1440" w:gutter="0"/>
          <w:pgNumType w:fmt="lowerRoman" w:start="3"/>
          <w:cols w:space="720"/>
          <w:titlePg/>
          <w:docGrid w:linePitch="360"/>
        </w:sectPr>
      </w:pPr>
    </w:p>
    <w:p w14:paraId="3498CECC" w14:textId="77777777" w:rsidR="00B3098F" w:rsidRDefault="00425C61" w:rsidP="00B3098F">
      <w:pPr>
        <w:jc w:val="center"/>
        <w:rPr>
          <w:i/>
        </w:rPr>
      </w:pPr>
      <w:bookmarkStart w:id="5" w:name="_Toc7016069"/>
      <w:r w:rsidRPr="00B3098F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lastRenderedPageBreak/>
        <w:t>C</w:t>
      </w:r>
      <w:r w:rsidR="004B098C" w:rsidRPr="00B3098F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t>HAPTER</w:t>
      </w:r>
      <w:r w:rsidRPr="00B3098F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t xml:space="preserve"> 1</w:t>
      </w:r>
      <w:bookmarkEnd w:id="5"/>
      <w:r w:rsidR="00B3098F">
        <w:t xml:space="preserve"> </w:t>
      </w:r>
    </w:p>
    <w:p w14:paraId="65423CA0" w14:textId="77777777" w:rsidR="008E4533" w:rsidRPr="002B5E6C" w:rsidRDefault="00AE4C7D" w:rsidP="00CF057C">
      <w:pPr>
        <w:spacing w:line="480" w:lineRule="auto"/>
        <w:jc w:val="center"/>
        <w:rPr>
          <w:color w:val="FF0000"/>
        </w:rPr>
      </w:pPr>
      <w:r>
        <w:rPr>
          <w:i/>
          <w:color w:val="FF0000"/>
        </w:rPr>
        <w:t>FORMATTING</w:t>
      </w:r>
      <w:r w:rsidR="002B5E6C">
        <w:rPr>
          <w:i/>
          <w:color w:val="FF0000"/>
        </w:rPr>
        <w:t xml:space="preserve"> NOTE: </w:t>
      </w:r>
      <w:r w:rsidR="00B3098F" w:rsidRPr="008C4313">
        <w:rPr>
          <w:i/>
          <w:color w:val="808080"/>
        </w:rPr>
        <w:t>Chapters and their titles should be designated as “heading 1” in the styles menu</w:t>
      </w:r>
      <w:r w:rsidRPr="008C4313">
        <w:rPr>
          <w:i/>
          <w:color w:val="808080"/>
        </w:rPr>
        <w:t xml:space="preserve"> (Home tab)</w:t>
      </w:r>
      <w:r w:rsidR="00B3098F" w:rsidRPr="008C4313">
        <w:rPr>
          <w:i/>
          <w:color w:val="808080"/>
        </w:rPr>
        <w:t>, adjusting for the proper f</w:t>
      </w:r>
      <w:r w:rsidR="002B5E6C" w:rsidRPr="008C4313">
        <w:rPr>
          <w:i/>
          <w:color w:val="808080"/>
        </w:rPr>
        <w:t>ont and color (black) afterward</w:t>
      </w:r>
    </w:p>
    <w:p w14:paraId="391CC222" w14:textId="77777777" w:rsidR="004B098C" w:rsidRPr="004B098C" w:rsidRDefault="004B098C" w:rsidP="004B098C"/>
    <w:p w14:paraId="1F505D6F" w14:textId="77777777" w:rsidR="008E4533" w:rsidRPr="004B098C" w:rsidRDefault="004B098C" w:rsidP="004B098C">
      <w:pPr>
        <w:pStyle w:val="Heading2"/>
        <w:rPr>
          <w:rFonts w:ascii="Arial" w:hAnsi="Arial" w:cs="Arial"/>
          <w:b w:val="0"/>
          <w:color w:val="auto"/>
          <w:sz w:val="22"/>
          <w:szCs w:val="22"/>
        </w:rPr>
      </w:pPr>
      <w:bookmarkStart w:id="6" w:name="_Toc7016070"/>
      <w:r w:rsidRPr="004B098C">
        <w:rPr>
          <w:rFonts w:ascii="Arial" w:hAnsi="Arial" w:cs="Arial"/>
          <w:b w:val="0"/>
          <w:color w:val="auto"/>
          <w:sz w:val="22"/>
          <w:szCs w:val="22"/>
        </w:rPr>
        <w:t>Subheading 1</w:t>
      </w:r>
      <w:bookmarkEnd w:id="6"/>
    </w:p>
    <w:p w14:paraId="691D1EF3" w14:textId="77777777" w:rsidR="004B098C" w:rsidRPr="004B098C" w:rsidRDefault="004B098C" w:rsidP="004B098C">
      <w:pPr>
        <w:pStyle w:val="Heading2"/>
        <w:rPr>
          <w:rFonts w:ascii="Arial" w:hAnsi="Arial" w:cs="Arial"/>
          <w:b w:val="0"/>
          <w:color w:val="auto"/>
          <w:sz w:val="22"/>
          <w:szCs w:val="22"/>
        </w:rPr>
      </w:pPr>
      <w:bookmarkStart w:id="7" w:name="_Toc7016071"/>
      <w:r w:rsidRPr="004B098C">
        <w:rPr>
          <w:rFonts w:ascii="Arial" w:hAnsi="Arial" w:cs="Arial"/>
          <w:b w:val="0"/>
          <w:color w:val="auto"/>
          <w:sz w:val="22"/>
          <w:szCs w:val="22"/>
        </w:rPr>
        <w:t>Subheading 2</w:t>
      </w:r>
      <w:bookmarkEnd w:id="7"/>
    </w:p>
    <w:p w14:paraId="1D392FE3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5EEE89D" w14:textId="77777777" w:rsidR="008E4533" w:rsidRDefault="008E4533" w:rsidP="00D501A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95E9E03" w14:textId="77777777" w:rsidR="00E04CC9" w:rsidRDefault="00E04CC9" w:rsidP="006C273D">
      <w:pPr>
        <w:spacing w:line="480" w:lineRule="auto"/>
        <w:contextualSpacing/>
        <w:rPr>
          <w:rFonts w:ascii="Arial" w:hAnsi="Arial" w:cs="Arial"/>
          <w:sz w:val="20"/>
          <w:szCs w:val="20"/>
        </w:rPr>
      </w:pPr>
    </w:p>
    <w:p w14:paraId="2DE09DCD" w14:textId="77777777" w:rsidR="007630B5" w:rsidRDefault="007630B5" w:rsidP="006C273D">
      <w:pPr>
        <w:spacing w:line="480" w:lineRule="auto"/>
        <w:contextualSpacing/>
        <w:rPr>
          <w:rFonts w:ascii="Arial" w:hAnsi="Arial" w:cs="Arial"/>
          <w:sz w:val="20"/>
          <w:szCs w:val="20"/>
        </w:rPr>
        <w:sectPr w:rsidR="007630B5" w:rsidSect="00425C61">
          <w:pgSz w:w="12240" w:h="15840" w:code="1"/>
          <w:pgMar w:top="1440" w:right="1440" w:bottom="1440" w:left="2160" w:header="720" w:footer="1440" w:gutter="0"/>
          <w:pgNumType w:start="1"/>
          <w:cols w:space="720"/>
          <w:titlePg/>
          <w:docGrid w:linePitch="360"/>
        </w:sectPr>
      </w:pPr>
    </w:p>
    <w:p w14:paraId="1D128A9B" w14:textId="77777777" w:rsidR="008E4533" w:rsidRPr="004D3660" w:rsidRDefault="00425C61" w:rsidP="006C273D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8" w:name="_Toc7016072"/>
      <w:r w:rsidRPr="004D3660">
        <w:rPr>
          <w:rFonts w:ascii="Arial" w:hAnsi="Arial" w:cs="Arial"/>
          <w:b w:val="0"/>
          <w:color w:val="auto"/>
          <w:sz w:val="22"/>
          <w:szCs w:val="22"/>
        </w:rPr>
        <w:lastRenderedPageBreak/>
        <w:t>C</w:t>
      </w:r>
      <w:r w:rsidR="004B098C">
        <w:rPr>
          <w:rFonts w:ascii="Arial" w:hAnsi="Arial" w:cs="Arial"/>
          <w:b w:val="0"/>
          <w:color w:val="auto"/>
          <w:sz w:val="22"/>
          <w:szCs w:val="22"/>
        </w:rPr>
        <w:t>HAPTER</w:t>
      </w:r>
      <w:r w:rsidRPr="004D3660">
        <w:rPr>
          <w:rFonts w:ascii="Arial" w:hAnsi="Arial" w:cs="Arial"/>
          <w:b w:val="0"/>
          <w:color w:val="auto"/>
          <w:sz w:val="22"/>
          <w:szCs w:val="22"/>
        </w:rPr>
        <w:t xml:space="preserve"> 2</w:t>
      </w:r>
      <w:bookmarkEnd w:id="8"/>
    </w:p>
    <w:p w14:paraId="6B5C1A92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7745111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456E718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4EC6F78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D7D09B7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0EA7105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CFEA7D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07A4AA2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E8E0D08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A96C033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4584BA2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A5A36EF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1FA2154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3DD5753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D6BF3C1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172FC78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34C5AC4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342DC81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7122FC3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FBEF8B9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C58A37A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F846A17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5E6EE57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7524E5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B94CF3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6DEB990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981ACD2" w14:textId="77777777" w:rsidR="00425C61" w:rsidRPr="004D3660" w:rsidRDefault="00425C61" w:rsidP="00BA56A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9" w:name="_Toc7016073"/>
      <w:r w:rsidRPr="004D3660">
        <w:rPr>
          <w:rFonts w:ascii="Arial" w:hAnsi="Arial" w:cs="Arial"/>
          <w:b w:val="0"/>
          <w:color w:val="auto"/>
          <w:sz w:val="22"/>
          <w:szCs w:val="22"/>
        </w:rPr>
        <w:lastRenderedPageBreak/>
        <w:t>C</w:t>
      </w:r>
      <w:r w:rsidR="004B098C">
        <w:rPr>
          <w:rFonts w:ascii="Arial" w:hAnsi="Arial" w:cs="Arial"/>
          <w:b w:val="0"/>
          <w:color w:val="auto"/>
          <w:sz w:val="22"/>
          <w:szCs w:val="22"/>
        </w:rPr>
        <w:t>HAPTER</w:t>
      </w:r>
      <w:r w:rsidRPr="004D3660">
        <w:rPr>
          <w:rFonts w:ascii="Arial" w:hAnsi="Arial" w:cs="Arial"/>
          <w:b w:val="0"/>
          <w:color w:val="auto"/>
          <w:sz w:val="22"/>
          <w:szCs w:val="22"/>
        </w:rPr>
        <w:t xml:space="preserve"> 3</w:t>
      </w:r>
      <w:bookmarkEnd w:id="9"/>
    </w:p>
    <w:p w14:paraId="4ECFB028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0A5CD65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3C54D85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33BB924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3A5B0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AC37AF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851D2B0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60C8C2C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A6A2C7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63942E0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DC75D33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44F2E7F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CB75DC1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194A7FA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EFD0D31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CEFF5CD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CB5B3FA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1C67D59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6C39F2B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9BDF44F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75263AD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EC6A9AE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6685D23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CC9FB53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BBBA9C4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96CC5E8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CF118F0" w14:textId="77777777" w:rsidR="00425C61" w:rsidRPr="004D3660" w:rsidRDefault="00880936" w:rsidP="00BA56A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10" w:name="_Toc7016074"/>
      <w:r w:rsidRPr="004D3660">
        <w:rPr>
          <w:rFonts w:ascii="Arial" w:hAnsi="Arial" w:cs="Arial"/>
          <w:b w:val="0"/>
          <w:color w:val="auto"/>
          <w:sz w:val="22"/>
          <w:szCs w:val="22"/>
        </w:rPr>
        <w:lastRenderedPageBreak/>
        <w:t>C</w:t>
      </w:r>
      <w:r w:rsidR="004B098C">
        <w:rPr>
          <w:rFonts w:ascii="Arial" w:hAnsi="Arial" w:cs="Arial"/>
          <w:b w:val="0"/>
          <w:color w:val="auto"/>
          <w:sz w:val="22"/>
          <w:szCs w:val="22"/>
        </w:rPr>
        <w:t>HAPTER</w:t>
      </w:r>
      <w:r w:rsidRPr="004D3660">
        <w:rPr>
          <w:rFonts w:ascii="Arial" w:hAnsi="Arial" w:cs="Arial"/>
          <w:b w:val="0"/>
          <w:color w:val="auto"/>
          <w:sz w:val="22"/>
          <w:szCs w:val="22"/>
        </w:rPr>
        <w:t xml:space="preserve"> 4</w:t>
      </w:r>
      <w:bookmarkEnd w:id="10"/>
    </w:p>
    <w:p w14:paraId="4856B037" w14:textId="77777777" w:rsidR="00425C61" w:rsidRDefault="00425C61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0B2FFB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E0962E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9250E91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DAC9CCD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208534B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4703086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F025B12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86CABF0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C0CED55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6F992D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F84494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0FD1C70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938CC20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2FBE6D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4D4235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95DB5B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B12501B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897EEFB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7B7DE7D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3DF29F2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358D5CC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20EC562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BB70503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74817B6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3C26FD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4A6DD1" w14:textId="77777777" w:rsidR="004D3660" w:rsidRDefault="004D3660" w:rsidP="00CF057C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  <w:bookmarkStart w:id="11" w:name="_Toc7016075"/>
      <w:r w:rsidRPr="00B63064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lastRenderedPageBreak/>
        <w:t>A</w:t>
      </w:r>
      <w:r w:rsidR="004B098C">
        <w:rPr>
          <w:rStyle w:val="Heading1Char"/>
          <w:rFonts w:ascii="Arial" w:eastAsia="Calibri" w:hAnsi="Arial" w:cs="Arial"/>
          <w:b w:val="0"/>
          <w:color w:val="auto"/>
          <w:sz w:val="22"/>
          <w:szCs w:val="22"/>
        </w:rPr>
        <w:t>PPENDIX</w:t>
      </w:r>
      <w:bookmarkEnd w:id="11"/>
      <w:r>
        <w:rPr>
          <w:rFonts w:ascii="Arial" w:hAnsi="Arial" w:cs="Arial"/>
          <w:sz w:val="20"/>
          <w:szCs w:val="20"/>
        </w:rPr>
        <w:t xml:space="preserve"> </w:t>
      </w:r>
      <w:r w:rsidRPr="00CF057C">
        <w:rPr>
          <w:rFonts w:ascii="Arial" w:hAnsi="Arial" w:cs="Arial"/>
          <w:i/>
          <w:color w:val="FF0000"/>
          <w:sz w:val="20"/>
          <w:szCs w:val="20"/>
        </w:rPr>
        <w:t>(</w:t>
      </w:r>
      <w:r w:rsidR="00CF057C" w:rsidRPr="00CF057C">
        <w:rPr>
          <w:rFonts w:ascii="Arial" w:hAnsi="Arial" w:cs="Arial"/>
          <w:i/>
          <w:color w:val="FF0000"/>
          <w:sz w:val="20"/>
          <w:szCs w:val="20"/>
        </w:rPr>
        <w:t>OPTIONAL</w:t>
      </w:r>
      <w:r w:rsidRPr="00CF057C">
        <w:rPr>
          <w:rFonts w:ascii="Arial" w:hAnsi="Arial" w:cs="Arial"/>
          <w:i/>
          <w:color w:val="FF0000"/>
          <w:sz w:val="20"/>
          <w:szCs w:val="20"/>
        </w:rPr>
        <w:t>)</w:t>
      </w:r>
    </w:p>
    <w:p w14:paraId="3363C06C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4D9AC61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DB6C11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71B07A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3020377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F4BA5A0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41DCA36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5E3405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A288228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F15FA9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93C612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C68FD20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2C37F2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0F2D74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F39E19D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A91128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A81DF94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36AEC55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7F9623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453A33B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4DFF6B5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7F08732A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0237044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3ACC322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65C6BBEE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4247C5F" w14:textId="77777777" w:rsidR="004D3660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6C3F2FF" w14:textId="77777777" w:rsidR="004D3660" w:rsidRPr="00B63064" w:rsidRDefault="004D3660" w:rsidP="004D366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12" w:name="_Toc7016076"/>
      <w:r w:rsidRPr="00B63064">
        <w:rPr>
          <w:rFonts w:ascii="Arial" w:hAnsi="Arial" w:cs="Arial"/>
          <w:b w:val="0"/>
          <w:color w:val="auto"/>
          <w:sz w:val="22"/>
          <w:szCs w:val="22"/>
        </w:rPr>
        <w:lastRenderedPageBreak/>
        <w:t>B</w:t>
      </w:r>
      <w:r w:rsidR="005038AB">
        <w:rPr>
          <w:rFonts w:ascii="Arial" w:hAnsi="Arial" w:cs="Arial"/>
          <w:b w:val="0"/>
          <w:color w:val="auto"/>
          <w:sz w:val="22"/>
          <w:szCs w:val="22"/>
        </w:rPr>
        <w:t>IBLIOGRAPHY</w:t>
      </w:r>
      <w:bookmarkEnd w:id="12"/>
    </w:p>
    <w:p w14:paraId="364DFA1A" w14:textId="77777777" w:rsidR="00CF057C" w:rsidRDefault="00CF057C" w:rsidP="00CF057C">
      <w:pPr>
        <w:spacing w:line="480" w:lineRule="auto"/>
        <w:rPr>
          <w:rFonts w:ascii="Arial" w:hAnsi="Arial" w:cs="Arial"/>
          <w:i/>
          <w:color w:val="FF0000"/>
        </w:rPr>
      </w:pPr>
    </w:p>
    <w:p w14:paraId="68808CA3" w14:textId="77777777" w:rsidR="00AC7965" w:rsidRPr="002B5E6C" w:rsidRDefault="00AE4C7D" w:rsidP="00CF057C">
      <w:pPr>
        <w:spacing w:line="48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BIBLIOGRAPHY</w:t>
      </w:r>
      <w:r w:rsidR="00AC7965" w:rsidRPr="002B5E6C">
        <w:rPr>
          <w:rFonts w:ascii="Arial" w:hAnsi="Arial" w:cs="Arial"/>
          <w:i/>
          <w:color w:val="FF0000"/>
        </w:rPr>
        <w:t xml:space="preserve"> NOTE: </w:t>
      </w:r>
      <w:r w:rsidR="00AC7965" w:rsidRPr="008C4313">
        <w:rPr>
          <w:rFonts w:ascii="Arial" w:hAnsi="Arial" w:cs="Arial"/>
          <w:i/>
          <w:color w:val="808080"/>
        </w:rPr>
        <w:t xml:space="preserve">You may include end-of-chapter bibliographies instead of an end-of-work bibliography </w:t>
      </w:r>
      <w:r w:rsidR="00E70D07">
        <w:rPr>
          <w:rFonts w:ascii="Arial" w:hAnsi="Arial" w:cs="Arial"/>
          <w:i/>
          <w:color w:val="808080"/>
        </w:rPr>
        <w:t xml:space="preserve">if </w:t>
      </w:r>
      <w:r w:rsidR="00AC7965" w:rsidRPr="008C4313">
        <w:rPr>
          <w:rFonts w:ascii="Arial" w:hAnsi="Arial" w:cs="Arial"/>
          <w:i/>
          <w:color w:val="808080"/>
        </w:rPr>
        <w:t>that is the stan</w:t>
      </w:r>
      <w:r w:rsidR="002B5E6C" w:rsidRPr="008C4313">
        <w:rPr>
          <w:rFonts w:ascii="Arial" w:hAnsi="Arial" w:cs="Arial"/>
          <w:i/>
          <w:color w:val="808080"/>
        </w:rPr>
        <w:t>dard formatting for your field.</w:t>
      </w:r>
    </w:p>
    <w:p w14:paraId="26A03736" w14:textId="77777777" w:rsidR="004D3660" w:rsidRDefault="004D3660" w:rsidP="004D3660"/>
    <w:p w14:paraId="6B72DEF7" w14:textId="77777777" w:rsidR="004D3660" w:rsidRDefault="004D3660" w:rsidP="004D3660"/>
    <w:p w14:paraId="30E0AD75" w14:textId="77777777" w:rsidR="004D3660" w:rsidRDefault="004D3660" w:rsidP="004D3660"/>
    <w:p w14:paraId="366B2192" w14:textId="77777777" w:rsidR="004D3660" w:rsidRDefault="004D3660" w:rsidP="004D3660"/>
    <w:p w14:paraId="46F39D21" w14:textId="77777777" w:rsidR="004D3660" w:rsidRDefault="004D3660" w:rsidP="004D3660"/>
    <w:p w14:paraId="0ADFD295" w14:textId="77777777" w:rsidR="004D3660" w:rsidRDefault="004D3660" w:rsidP="004D3660"/>
    <w:p w14:paraId="479E5E91" w14:textId="77777777" w:rsidR="004D3660" w:rsidRDefault="004D3660" w:rsidP="004D3660"/>
    <w:p w14:paraId="219EC29C" w14:textId="77777777" w:rsidR="004D3660" w:rsidRDefault="004D3660" w:rsidP="004D3660"/>
    <w:p w14:paraId="629C9DA8" w14:textId="77777777" w:rsidR="004D3660" w:rsidRDefault="004D3660" w:rsidP="004D3660"/>
    <w:p w14:paraId="2D591EB5" w14:textId="77777777" w:rsidR="004D3660" w:rsidRDefault="004D3660" w:rsidP="004D3660"/>
    <w:p w14:paraId="4EFBD614" w14:textId="77777777" w:rsidR="004D3660" w:rsidRDefault="004D3660" w:rsidP="004D3660"/>
    <w:p w14:paraId="2E508C51" w14:textId="77777777" w:rsidR="004D3660" w:rsidRDefault="004D3660" w:rsidP="004D3660"/>
    <w:p w14:paraId="6323CB1A" w14:textId="77777777" w:rsidR="004D3660" w:rsidRDefault="004D3660" w:rsidP="004D3660"/>
    <w:p w14:paraId="6F338FD1" w14:textId="77777777" w:rsidR="004D3660" w:rsidRDefault="004D3660" w:rsidP="004D3660"/>
    <w:p w14:paraId="282129EE" w14:textId="77777777" w:rsidR="004D3660" w:rsidRDefault="004D3660" w:rsidP="004D3660"/>
    <w:p w14:paraId="1B52639C" w14:textId="77777777" w:rsidR="004D3660" w:rsidRDefault="004D3660" w:rsidP="004D3660"/>
    <w:p w14:paraId="42C40A79" w14:textId="77777777" w:rsidR="004D3660" w:rsidRDefault="004D3660" w:rsidP="004D3660"/>
    <w:p w14:paraId="75D2A3A3" w14:textId="77777777" w:rsidR="004D3660" w:rsidRDefault="004D3660" w:rsidP="004D3660"/>
    <w:p w14:paraId="2CDCA2B2" w14:textId="77777777" w:rsidR="004D3660" w:rsidRDefault="004D3660" w:rsidP="004D3660"/>
    <w:p w14:paraId="275A5185" w14:textId="77777777" w:rsidR="004D3660" w:rsidRDefault="004D3660" w:rsidP="004D3660"/>
    <w:p w14:paraId="4EF62066" w14:textId="77777777" w:rsidR="004D3660" w:rsidRDefault="004D3660" w:rsidP="004D3660"/>
    <w:p w14:paraId="5345D507" w14:textId="77777777" w:rsidR="004D3660" w:rsidRDefault="004D3660" w:rsidP="004D3660"/>
    <w:p w14:paraId="390A3D91" w14:textId="77777777" w:rsidR="004D3660" w:rsidRDefault="004D3660" w:rsidP="004D3660"/>
    <w:p w14:paraId="58E8BD37" w14:textId="77777777" w:rsidR="004D3660" w:rsidRPr="00B63064" w:rsidRDefault="004D3660" w:rsidP="004D3660">
      <w:pPr>
        <w:pStyle w:val="Heading1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bookmarkStart w:id="13" w:name="_Toc7016077"/>
      <w:r w:rsidRPr="00B63064">
        <w:rPr>
          <w:rFonts w:ascii="Arial" w:hAnsi="Arial" w:cs="Arial"/>
          <w:b w:val="0"/>
          <w:color w:val="auto"/>
          <w:sz w:val="22"/>
          <w:szCs w:val="22"/>
        </w:rPr>
        <w:t>I</w:t>
      </w:r>
      <w:r w:rsidR="005038AB">
        <w:rPr>
          <w:rFonts w:ascii="Arial" w:hAnsi="Arial" w:cs="Arial"/>
          <w:b w:val="0"/>
          <w:color w:val="auto"/>
          <w:sz w:val="22"/>
          <w:szCs w:val="22"/>
        </w:rPr>
        <w:t>NDEX</w:t>
      </w:r>
      <w:bookmarkEnd w:id="13"/>
    </w:p>
    <w:p w14:paraId="73AFC324" w14:textId="77777777" w:rsidR="00CF057C" w:rsidRDefault="00CF057C" w:rsidP="00CF057C">
      <w:pPr>
        <w:spacing w:line="480" w:lineRule="auto"/>
        <w:rPr>
          <w:rFonts w:ascii="Arial" w:hAnsi="Arial" w:cs="Arial"/>
          <w:i/>
          <w:color w:val="FF0000"/>
        </w:rPr>
      </w:pPr>
    </w:p>
    <w:p w14:paraId="38DE25F4" w14:textId="77777777" w:rsidR="004D3660" w:rsidRPr="002B5E6C" w:rsidRDefault="00AE4C7D" w:rsidP="00CF057C">
      <w:pPr>
        <w:spacing w:line="48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INDEX NOTE</w:t>
      </w:r>
      <w:r w:rsidR="005038AB" w:rsidRPr="002B5E6C">
        <w:rPr>
          <w:rFonts w:ascii="Arial" w:hAnsi="Arial" w:cs="Arial"/>
          <w:i/>
          <w:color w:val="FF0000"/>
        </w:rPr>
        <w:t xml:space="preserve">: </w:t>
      </w:r>
      <w:r w:rsidR="00696DED" w:rsidRPr="008C4313">
        <w:rPr>
          <w:rFonts w:ascii="Arial" w:hAnsi="Arial" w:cs="Arial"/>
          <w:i/>
          <w:color w:val="808080"/>
        </w:rPr>
        <w:t>Including an index is o</w:t>
      </w:r>
      <w:r w:rsidR="004D3660" w:rsidRPr="008C4313">
        <w:rPr>
          <w:rFonts w:ascii="Arial" w:hAnsi="Arial" w:cs="Arial"/>
          <w:i/>
          <w:color w:val="808080"/>
        </w:rPr>
        <w:t xml:space="preserve">ptional </w:t>
      </w:r>
      <w:r w:rsidR="00696DED" w:rsidRPr="008C4313">
        <w:rPr>
          <w:rFonts w:ascii="Arial" w:hAnsi="Arial" w:cs="Arial"/>
          <w:i/>
          <w:color w:val="808080"/>
        </w:rPr>
        <w:t xml:space="preserve">for everyone </w:t>
      </w:r>
      <w:r w:rsidR="004D3660" w:rsidRPr="008C4313">
        <w:rPr>
          <w:rFonts w:ascii="Arial" w:hAnsi="Arial" w:cs="Arial"/>
          <w:i/>
          <w:color w:val="808080"/>
        </w:rPr>
        <w:t xml:space="preserve">except graduate groups in Architecture, City and Regional Planning, Earth &amp; Environmental Science, East </w:t>
      </w:r>
      <w:r w:rsidR="00AC7965" w:rsidRPr="008C4313">
        <w:rPr>
          <w:rFonts w:ascii="Arial" w:hAnsi="Arial" w:cs="Arial"/>
          <w:i/>
          <w:color w:val="808080"/>
        </w:rPr>
        <w:t>Asian Languages &amp; Civilization</w:t>
      </w:r>
      <w:r w:rsidR="004D3660" w:rsidRPr="008C4313">
        <w:rPr>
          <w:rFonts w:ascii="Arial" w:hAnsi="Arial" w:cs="Arial"/>
          <w:i/>
          <w:color w:val="808080"/>
        </w:rPr>
        <w:t>, Near Eastern Languages &amp; Civilization, South Asia Regional Studies</w:t>
      </w:r>
    </w:p>
    <w:p w14:paraId="3D62CE71" w14:textId="77777777" w:rsidR="004D3660" w:rsidRPr="00920FD5" w:rsidRDefault="004D3660" w:rsidP="00425C61">
      <w:pPr>
        <w:spacing w:line="480" w:lineRule="auto"/>
        <w:contextualSpacing/>
        <w:jc w:val="center"/>
        <w:rPr>
          <w:rFonts w:ascii="Arial" w:hAnsi="Arial" w:cs="Arial"/>
          <w:sz w:val="20"/>
          <w:szCs w:val="20"/>
        </w:rPr>
      </w:pPr>
    </w:p>
    <w:sectPr w:rsidR="004D3660" w:rsidRPr="00920FD5" w:rsidSect="00E04CC9">
      <w:footerReference w:type="first" r:id="rId18"/>
      <w:pgSz w:w="12240" w:h="15840" w:code="1"/>
      <w:pgMar w:top="1440" w:right="1440" w:bottom="1440" w:left="2160" w:header="72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3D58E" w14:textId="77777777" w:rsidR="00E75872" w:rsidRDefault="00E75872" w:rsidP="00D54FB0">
      <w:pPr>
        <w:spacing w:after="0"/>
      </w:pPr>
      <w:r>
        <w:separator/>
      </w:r>
    </w:p>
  </w:endnote>
  <w:endnote w:type="continuationSeparator" w:id="0">
    <w:p w14:paraId="274D306C" w14:textId="77777777" w:rsidR="00E75872" w:rsidRDefault="00E75872" w:rsidP="00D54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F6E7" w14:textId="77777777" w:rsidR="005038AB" w:rsidRDefault="005038AB">
    <w:pPr>
      <w:pStyle w:val="Footer"/>
      <w:jc w:val="center"/>
    </w:pPr>
  </w:p>
  <w:p w14:paraId="7CF2E26B" w14:textId="77777777" w:rsidR="005038AB" w:rsidRDefault="00503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883CA" w14:textId="77777777" w:rsidR="005038AB" w:rsidRDefault="00DF1D4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72F8">
      <w:rPr>
        <w:noProof/>
      </w:rPr>
      <w:t>7</w:t>
    </w:r>
    <w:r>
      <w:rPr>
        <w:noProof/>
      </w:rPr>
      <w:fldChar w:fldCharType="end"/>
    </w:r>
  </w:p>
  <w:p w14:paraId="7234CA86" w14:textId="77777777" w:rsidR="005038AB" w:rsidRDefault="005038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CD13" w14:textId="77777777" w:rsidR="005038AB" w:rsidRDefault="00DF1D4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72F8">
      <w:rPr>
        <w:noProof/>
      </w:rPr>
      <w:t>1</w:t>
    </w:r>
    <w:r>
      <w:rPr>
        <w:noProof/>
      </w:rPr>
      <w:fldChar w:fldCharType="end"/>
    </w:r>
  </w:p>
  <w:p w14:paraId="1A58199D" w14:textId="77777777" w:rsidR="005038AB" w:rsidRDefault="005038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1184" w14:textId="77777777" w:rsidR="005038AB" w:rsidRDefault="00DF1D4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72F8">
      <w:rPr>
        <w:noProof/>
      </w:rPr>
      <w:t>2</w:t>
    </w:r>
    <w:r>
      <w:rPr>
        <w:noProof/>
      </w:rPr>
      <w:fldChar w:fldCharType="end"/>
    </w:r>
  </w:p>
  <w:p w14:paraId="1388B53F" w14:textId="77777777" w:rsidR="005038AB" w:rsidRDefault="00503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CD6B4" w14:textId="77777777" w:rsidR="00E75872" w:rsidRDefault="00E75872" w:rsidP="00D54FB0">
      <w:pPr>
        <w:spacing w:after="0"/>
      </w:pPr>
      <w:r>
        <w:separator/>
      </w:r>
    </w:p>
  </w:footnote>
  <w:footnote w:type="continuationSeparator" w:id="0">
    <w:p w14:paraId="5DCE3A2B" w14:textId="77777777" w:rsidR="00E75872" w:rsidRDefault="00E75872" w:rsidP="00D54F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14C86"/>
    <w:multiLevelType w:val="hybridMultilevel"/>
    <w:tmpl w:val="FD7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7"/>
    <w:rsid w:val="00000F27"/>
    <w:rsid w:val="000919A4"/>
    <w:rsid w:val="000C72F8"/>
    <w:rsid w:val="000D5E4C"/>
    <w:rsid w:val="000D7C5B"/>
    <w:rsid w:val="00167B94"/>
    <w:rsid w:val="001A19E1"/>
    <w:rsid w:val="00226831"/>
    <w:rsid w:val="00237C7F"/>
    <w:rsid w:val="00291C72"/>
    <w:rsid w:val="002B5E6C"/>
    <w:rsid w:val="002F494B"/>
    <w:rsid w:val="003426D3"/>
    <w:rsid w:val="00425C61"/>
    <w:rsid w:val="004B098C"/>
    <w:rsid w:val="004D3660"/>
    <w:rsid w:val="00501974"/>
    <w:rsid w:val="005038AB"/>
    <w:rsid w:val="005408A9"/>
    <w:rsid w:val="0058072C"/>
    <w:rsid w:val="005E36BB"/>
    <w:rsid w:val="005E6320"/>
    <w:rsid w:val="0066399D"/>
    <w:rsid w:val="00674E59"/>
    <w:rsid w:val="00696DED"/>
    <w:rsid w:val="006C273D"/>
    <w:rsid w:val="00734349"/>
    <w:rsid w:val="007630B5"/>
    <w:rsid w:val="007F2ADF"/>
    <w:rsid w:val="00824D20"/>
    <w:rsid w:val="0083587F"/>
    <w:rsid w:val="00880936"/>
    <w:rsid w:val="00895D17"/>
    <w:rsid w:val="008C4313"/>
    <w:rsid w:val="008E4533"/>
    <w:rsid w:val="008F00CC"/>
    <w:rsid w:val="0091013E"/>
    <w:rsid w:val="00920FD5"/>
    <w:rsid w:val="00934448"/>
    <w:rsid w:val="00992F22"/>
    <w:rsid w:val="009E100E"/>
    <w:rsid w:val="009E1891"/>
    <w:rsid w:val="009F4FC1"/>
    <w:rsid w:val="009F7ECB"/>
    <w:rsid w:val="00A066DE"/>
    <w:rsid w:val="00AC7965"/>
    <w:rsid w:val="00AE4C7D"/>
    <w:rsid w:val="00B14A02"/>
    <w:rsid w:val="00B3098F"/>
    <w:rsid w:val="00B63064"/>
    <w:rsid w:val="00BA56A0"/>
    <w:rsid w:val="00BF2DAF"/>
    <w:rsid w:val="00C371C0"/>
    <w:rsid w:val="00C51457"/>
    <w:rsid w:val="00C724D5"/>
    <w:rsid w:val="00CB5974"/>
    <w:rsid w:val="00CF057C"/>
    <w:rsid w:val="00D01A7D"/>
    <w:rsid w:val="00D4628A"/>
    <w:rsid w:val="00D501A1"/>
    <w:rsid w:val="00D54FB0"/>
    <w:rsid w:val="00D8496C"/>
    <w:rsid w:val="00DC37F3"/>
    <w:rsid w:val="00DF1D45"/>
    <w:rsid w:val="00E04CC9"/>
    <w:rsid w:val="00E17C4F"/>
    <w:rsid w:val="00E347B9"/>
    <w:rsid w:val="00E40A13"/>
    <w:rsid w:val="00E419D4"/>
    <w:rsid w:val="00E52BB7"/>
    <w:rsid w:val="00E70D07"/>
    <w:rsid w:val="00E75872"/>
    <w:rsid w:val="00E91C0B"/>
    <w:rsid w:val="00EC5ECB"/>
    <w:rsid w:val="00F05EC6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EE9B"/>
  <w15:chartTrackingRefBased/>
  <w15:docId w15:val="{3AA36565-AD3B-E54C-A0A7-59235A17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6C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6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8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92F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FB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4FB0"/>
  </w:style>
  <w:style w:type="paragraph" w:styleId="Footer">
    <w:name w:val="footer"/>
    <w:basedOn w:val="Normal"/>
    <w:link w:val="FooterChar"/>
    <w:uiPriority w:val="99"/>
    <w:unhideWhenUsed/>
    <w:rsid w:val="00D54FB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4FB0"/>
  </w:style>
  <w:style w:type="character" w:customStyle="1" w:styleId="Heading1Char">
    <w:name w:val="Heading 1 Char"/>
    <w:link w:val="Heading1"/>
    <w:uiPriority w:val="9"/>
    <w:rsid w:val="00BA56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56A0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4448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34448"/>
    <w:pPr>
      <w:spacing w:before="240" w:after="0"/>
    </w:pPr>
    <w:rPr>
      <w:rFonts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4448"/>
    <w:pPr>
      <w:spacing w:after="0"/>
      <w:ind w:left="220"/>
    </w:pPr>
    <w:rPr>
      <w:rFonts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448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34448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4448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4448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4448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4448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4448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link w:val="Heading2"/>
    <w:uiPriority w:val="9"/>
    <w:rsid w:val="004B098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FollowedHyperlink">
    <w:name w:val="FollowedHyperlink"/>
    <w:uiPriority w:val="99"/>
    <w:semiHidden/>
    <w:unhideWhenUsed/>
    <w:rsid w:val="00CB597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library.upenn.edu/copyright/registration" TargetMode="External"/><Relationship Id="rId13" Type="http://schemas.openxmlformats.org/officeDocument/2006/relationships/hyperlink" Target="https://creativecommons.org/licenses/by-nc-sa/4.0/us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choo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insert-a-table-of-contents-882e8564-0edb-435e-84b5-1d8552ccf0c0" TargetMode="External"/><Relationship Id="rId10" Type="http://schemas.openxmlformats.org/officeDocument/2006/relationships/hyperlink" Target="https://creativecommons.org/choos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uides.library.upenn.edu/copyright" TargetMode="External"/><Relationship Id="rId14" Type="http://schemas.openxmlformats.org/officeDocument/2006/relationships/hyperlink" Target="https://repository.upenn.edu/edissertatio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ison\Desktop\Dissertation%20template%20project\upenn%20disser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16AD5-0F52-47AD-B6D0-BED3EC4A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C:\Users\Allison\Desktop\Dissertation template project\upenn dissertation template.dotx</Template>
  <TotalTime>0</TotalTime>
  <Pages>17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Pennsylania</Company>
  <LinksUpToDate>false</LinksUpToDate>
  <CharactersWithSpaces>6353</CharactersWithSpaces>
  <SharedDoc>false</SharedDoc>
  <HLinks>
    <vt:vector size="126" baseType="variant">
      <vt:variant>
        <vt:i4>2031680</vt:i4>
      </vt:variant>
      <vt:variant>
        <vt:i4>105</vt:i4>
      </vt:variant>
      <vt:variant>
        <vt:i4>0</vt:i4>
      </vt:variant>
      <vt:variant>
        <vt:i4>5</vt:i4>
      </vt:variant>
      <vt:variant>
        <vt:lpwstr>https://support.office.com/en-us/article/insert-a-table-of-contents-882e8564-0edb-435e-84b5-1d8552ccf0c0</vt:lpwstr>
      </vt:variant>
      <vt:variant>
        <vt:lpwstr/>
      </vt:variant>
      <vt:variant>
        <vt:i4>2490374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_Toc7016077</vt:lpwstr>
      </vt:variant>
      <vt:variant>
        <vt:i4>2490374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_Toc7016076</vt:lpwstr>
      </vt:variant>
      <vt:variant>
        <vt:i4>2490374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_Toc7016075</vt:lpwstr>
      </vt:variant>
      <vt:variant>
        <vt:i4>2490374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_Toc7016074</vt:lpwstr>
      </vt:variant>
      <vt:variant>
        <vt:i4>2490374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_Toc7016073</vt:lpwstr>
      </vt:variant>
      <vt:variant>
        <vt:i4>2490374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_Toc7016072</vt:lpwstr>
      </vt:variant>
      <vt:variant>
        <vt:i4>2490374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_Toc7016071</vt:lpwstr>
      </vt:variant>
      <vt:variant>
        <vt:i4>2490374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_Toc7016070</vt:lpwstr>
      </vt:variant>
      <vt:variant>
        <vt:i4>2555910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_Toc7016069</vt:lpwstr>
      </vt:variant>
      <vt:variant>
        <vt:i4>2555910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_Toc7016068</vt:lpwstr>
      </vt:variant>
      <vt:variant>
        <vt:i4>2555910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_Toc7016067</vt:lpwstr>
      </vt:variant>
      <vt:variant>
        <vt:i4>2555910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_Toc7016066</vt:lpwstr>
      </vt:variant>
      <vt:variant>
        <vt:i4>2555910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_Toc7016065</vt:lpwstr>
      </vt:variant>
      <vt:variant>
        <vt:i4>2555910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_Toc7016064</vt:lpwstr>
      </vt:variant>
      <vt:variant>
        <vt:i4>5111820</vt:i4>
      </vt:variant>
      <vt:variant>
        <vt:i4>15</vt:i4>
      </vt:variant>
      <vt:variant>
        <vt:i4>0</vt:i4>
      </vt:variant>
      <vt:variant>
        <vt:i4>5</vt:i4>
      </vt:variant>
      <vt:variant>
        <vt:lpwstr>https://repository.upenn.edu/edissertations/</vt:lpwstr>
      </vt:variant>
      <vt:variant>
        <vt:lpwstr/>
      </vt:variant>
      <vt:variant>
        <vt:i4>2031711</vt:i4>
      </vt:variant>
      <vt:variant>
        <vt:i4>12</vt:i4>
      </vt:variant>
      <vt:variant>
        <vt:i4>0</vt:i4>
      </vt:variant>
      <vt:variant>
        <vt:i4>5</vt:i4>
      </vt:variant>
      <vt:variant>
        <vt:lpwstr>https://creativecommons.org/licenses/by-nc-sa/4.0/us/</vt:lpwstr>
      </vt:variant>
      <vt:variant>
        <vt:lpwstr/>
      </vt:variant>
      <vt:variant>
        <vt:i4>7536673</vt:i4>
      </vt:variant>
      <vt:variant>
        <vt:i4>9</vt:i4>
      </vt:variant>
      <vt:variant>
        <vt:i4>0</vt:i4>
      </vt:variant>
      <vt:variant>
        <vt:i4>5</vt:i4>
      </vt:variant>
      <vt:variant>
        <vt:lpwstr>https://creativecommons.org/choose/</vt:lpwstr>
      </vt:variant>
      <vt:variant>
        <vt:lpwstr/>
      </vt:variant>
      <vt:variant>
        <vt:i4>7536673</vt:i4>
      </vt:variant>
      <vt:variant>
        <vt:i4>6</vt:i4>
      </vt:variant>
      <vt:variant>
        <vt:i4>0</vt:i4>
      </vt:variant>
      <vt:variant>
        <vt:i4>5</vt:i4>
      </vt:variant>
      <vt:variant>
        <vt:lpwstr>https://creativecommons.org/choose/</vt:lpwstr>
      </vt:variant>
      <vt:variant>
        <vt:lpwstr/>
      </vt:variant>
      <vt:variant>
        <vt:i4>7929902</vt:i4>
      </vt:variant>
      <vt:variant>
        <vt:i4>3</vt:i4>
      </vt:variant>
      <vt:variant>
        <vt:i4>0</vt:i4>
      </vt:variant>
      <vt:variant>
        <vt:i4>5</vt:i4>
      </vt:variant>
      <vt:variant>
        <vt:lpwstr>https://guides.library.upenn.edu/copyright</vt:lpwstr>
      </vt:variant>
      <vt:variant>
        <vt:lpwstr/>
      </vt:variant>
      <vt:variant>
        <vt:i4>7733361</vt:i4>
      </vt:variant>
      <vt:variant>
        <vt:i4>0</vt:i4>
      </vt:variant>
      <vt:variant>
        <vt:i4>0</vt:i4>
      </vt:variant>
      <vt:variant>
        <vt:i4>5</vt:i4>
      </vt:variant>
      <vt:variant>
        <vt:lpwstr>https://guides.library.upenn.edu/copyright/registration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Evans</dc:creator>
  <cp:keywords/>
  <cp:lastModifiedBy>Nicholson, David</cp:lastModifiedBy>
  <cp:revision>2</cp:revision>
  <dcterms:created xsi:type="dcterms:W3CDTF">2021-07-07T17:22:00Z</dcterms:created>
  <dcterms:modified xsi:type="dcterms:W3CDTF">2021-07-07T17:22:00Z</dcterms:modified>
</cp:coreProperties>
</file>